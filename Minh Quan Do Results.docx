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A1DB5" w:rsidP="00C2692F">
      <w:pPr>
        <w:pStyle w:val="Title"/>
        <w:framePr w:wrap="notBeside"/>
      </w:pPr>
      <w:r>
        <w:t>Predicting</w:t>
      </w:r>
      <w:r w:rsidR="009B49A8">
        <w:t xml:space="preserve"> Hospital</w:t>
      </w:r>
      <w:r>
        <w:t xml:space="preserve"> </w:t>
      </w:r>
      <w:r w:rsidR="009B49A8">
        <w:t>Readmission of Diabetes Patients</w:t>
      </w:r>
    </w:p>
    <w:p w:rsidR="00C2692F" w:rsidRDefault="00450501" w:rsidP="00C2692F">
      <w:pPr>
        <w:pStyle w:val="Authors"/>
        <w:framePr w:wrap="notBeside" w:x="1614"/>
      </w:pPr>
      <w:r>
        <w:t>Minh Quan Do</w:t>
      </w:r>
    </w:p>
    <w:p w:rsidR="00466CB3" w:rsidRPr="00466CB3" w:rsidRDefault="00466CB3" w:rsidP="00466CB3">
      <w:pPr>
        <w:pStyle w:val="Text"/>
        <w:spacing w:after="120" w:line="228" w:lineRule="auto"/>
        <w:ind w:firstLine="0"/>
        <w:jc w:val="left"/>
        <w:rPr>
          <w:b/>
        </w:rPr>
      </w:pPr>
      <w:r w:rsidRPr="00466CB3">
        <w:rPr>
          <w:b/>
        </w:rPr>
        <w:t>Introduction:</w:t>
      </w:r>
    </w:p>
    <w:p w:rsidR="005F4D88" w:rsidRDefault="00940229" w:rsidP="005542D7">
      <w:pPr>
        <w:pStyle w:val="Text"/>
        <w:spacing w:after="120" w:line="228" w:lineRule="auto"/>
        <w:jc w:val="left"/>
      </w:pPr>
      <w:r>
        <w:t>According to the Health Care Cost Institute (HCCI), total spending on healthcare per person is now grow</w:t>
      </w:r>
      <w:r w:rsidR="00353340">
        <w:t>ing</w:t>
      </w:r>
      <w:r>
        <w:t xml:space="preserve"> at</w:t>
      </w:r>
      <w:r w:rsidR="00A54494">
        <w:t xml:space="preserve"> faster rates than prior years </w:t>
      </w:r>
      <w:r>
        <w:t>with</w:t>
      </w:r>
      <w:r w:rsidR="00A54494">
        <w:t xml:space="preserve"> a</w:t>
      </w:r>
      <w:r>
        <w:t xml:space="preserve"> 4.6%</w:t>
      </w:r>
      <w:r w:rsidR="00A54494">
        <w:t xml:space="preserve"> growth in 2016 compared to a 4.1% growth in 2015 which is also an increase from </w:t>
      </w:r>
      <w:r w:rsidR="009160E5">
        <w:t>just</w:t>
      </w:r>
      <w:r w:rsidR="00C127FD">
        <w:t xml:space="preserve"> over </w:t>
      </w:r>
      <w:r w:rsidR="00563B40">
        <w:t xml:space="preserve">3% growth from 2012-2014 [1]. </w:t>
      </w:r>
      <w:r w:rsidR="00034F9C">
        <w:t>Furthermore,</w:t>
      </w:r>
      <w:r w:rsidR="007F3DA7">
        <w:t xml:space="preserve"> </w:t>
      </w:r>
      <w:r w:rsidR="00BE0383">
        <w:t xml:space="preserve">according </w:t>
      </w:r>
      <w:r w:rsidR="007F3DA7">
        <w:t>to the National Diabetes Statistics Report</w:t>
      </w:r>
      <w:r w:rsidR="003F6307">
        <w:t>, 30.3 million people in the United States (9.4% of the U.S. population) has diabetes</w:t>
      </w:r>
      <w:r w:rsidR="00034F9C">
        <w:t xml:space="preserve"> [2]</w:t>
      </w:r>
      <w:r w:rsidR="003F6307">
        <w:t xml:space="preserve">. </w:t>
      </w:r>
      <w:r w:rsidR="00F43E26">
        <w:t>In 2014, 7.2 million</w:t>
      </w:r>
      <w:r w:rsidR="002C0EAC">
        <w:t xml:space="preserve"> patients discharged from</w:t>
      </w:r>
      <w:r w:rsidR="00F43E26">
        <w:t xml:space="preserve"> hospital</w:t>
      </w:r>
      <w:r w:rsidR="002C0EAC">
        <w:t>s were diagnosed</w:t>
      </w:r>
      <w:r w:rsidR="00F43E26">
        <w:t xml:space="preserve"> with diabetes</w:t>
      </w:r>
      <w:r w:rsidR="002C0EAC">
        <w:t xml:space="preserve"> [2]. </w:t>
      </w:r>
      <w:r w:rsidR="00DD4AD8">
        <w:t xml:space="preserve">Also, diabetes is the seventh leading cause of death in the United States in 2015 [2]. </w:t>
      </w:r>
      <w:r w:rsidR="00C325F8">
        <w:t>H</w:t>
      </w:r>
      <w:r w:rsidR="00224DE3">
        <w:t>elping hospitals know which pat</w:t>
      </w:r>
      <w:r w:rsidR="0016151E">
        <w:t>ients are most at-</w:t>
      </w:r>
      <w:r w:rsidR="005A0587">
        <w:t>risk for readmission</w:t>
      </w:r>
      <w:r w:rsidR="00224DE3">
        <w:t xml:space="preserve"> into the hospital can help hospitals better prepare </w:t>
      </w:r>
      <w:r w:rsidR="005A0587">
        <w:t xml:space="preserve">and save those more patients’ lives. </w:t>
      </w:r>
    </w:p>
    <w:p w:rsidR="005A7EBB" w:rsidRDefault="00263AC2" w:rsidP="004F6CD7">
      <w:pPr>
        <w:pStyle w:val="Text"/>
        <w:spacing w:after="120" w:line="228" w:lineRule="auto"/>
        <w:jc w:val="left"/>
      </w:pPr>
      <w:r>
        <w:t xml:space="preserve">Because of data repositories such as the UCI Machine Learning Repository, statistical models have been used to analyze the large amounts of data in these repositories [3]. </w:t>
      </w:r>
      <w:r w:rsidR="008075BB">
        <w:t>T</w:t>
      </w:r>
      <w:r w:rsidR="00AA3EA6">
        <w:t>hese techniques</w:t>
      </w:r>
      <w:r w:rsidR="001A098D">
        <w:t xml:space="preserve"> involve splitting</w:t>
      </w:r>
      <w:r w:rsidR="008E401F">
        <w:t xml:space="preserve"> the data</w:t>
      </w:r>
      <w:r w:rsidR="001A098D">
        <w:t xml:space="preserve">set up into </w:t>
      </w:r>
      <w:r w:rsidR="008075BB">
        <w:t>three</w:t>
      </w:r>
      <w:r w:rsidR="001A098D">
        <w:t xml:space="preserve"> smaller datasets based on</w:t>
      </w:r>
      <w:r w:rsidR="00045911">
        <w:t xml:space="preserve"> the patients’</w:t>
      </w:r>
      <w:r w:rsidR="008E401F">
        <w:t xml:space="preserve"> </w:t>
      </w:r>
      <w:r w:rsidR="00344782">
        <w:t>age (0-29 years old, 30-69 years old, 70-100 years old)</w:t>
      </w:r>
      <w:r w:rsidR="008E401F">
        <w:t xml:space="preserve"> and then training different machine learning models</w:t>
      </w:r>
      <w:r w:rsidR="009138AA">
        <w:t xml:space="preserve"> on each of those smaller datasets</w:t>
      </w:r>
      <w:r w:rsidR="008075BB">
        <w:t xml:space="preserve"> [4]</w:t>
      </w:r>
      <w:r w:rsidR="009138AA">
        <w:t>.</w:t>
      </w:r>
      <w:r w:rsidR="008E401F">
        <w:t xml:space="preserve"> </w:t>
      </w:r>
      <w:r w:rsidR="00045911">
        <w:t>The machine learning models</w:t>
      </w:r>
      <w:r w:rsidR="00B478AF">
        <w:t xml:space="preserve"> used</w:t>
      </w:r>
      <w:r w:rsidR="00045911">
        <w:t xml:space="preserve"> are a combination of </w:t>
      </w:r>
      <w:r w:rsidR="008075BB">
        <w:t xml:space="preserve">decision trees, random forests, and support vector machines [4]. </w:t>
      </w:r>
      <w:r w:rsidR="000126F8">
        <w:t>T</w:t>
      </w:r>
      <w:r w:rsidR="00B412E2">
        <w:t>his technique is fairly complicated</w:t>
      </w:r>
      <w:r w:rsidR="00180033">
        <w:t xml:space="preserve"> and does not take into account the heterogeneity of the patient population</w:t>
      </w:r>
      <w:r w:rsidR="00080D77">
        <w:t xml:space="preserve"> (at least not enough because the data is only categorized into three categories and the categories are only based on the patients’ age</w:t>
      </w:r>
      <w:r w:rsidR="0002568D">
        <w:t>)</w:t>
      </w:r>
      <w:r w:rsidR="004E0D86">
        <w:t xml:space="preserve">; therefore, </w:t>
      </w:r>
      <w:r w:rsidR="007308B1">
        <w:t>the</w:t>
      </w:r>
      <w:r w:rsidR="0002568D">
        <w:t xml:space="preserve"> propose</w:t>
      </w:r>
      <w:r w:rsidR="007308B1">
        <w:t>d method involves</w:t>
      </w:r>
      <w:r w:rsidR="0002568D">
        <w:t xml:space="preserve"> using clustering</w:t>
      </w:r>
      <w:r w:rsidR="007308B1">
        <w:t xml:space="preserve"> to organize the dataset into</w:t>
      </w:r>
      <w:r w:rsidR="0002568D">
        <w:t xml:space="preserve"> more homogenous groups and then using the data in those groups to train separate artificial neural networks [5]. </w:t>
      </w:r>
      <w:r w:rsidR="00C41832">
        <w:t>The</w:t>
      </w:r>
      <w:r w:rsidR="00965A53">
        <w:t xml:space="preserve"> hypothesi</w:t>
      </w:r>
      <w:r w:rsidR="00303C78">
        <w:t xml:space="preserve">s is that </w:t>
      </w:r>
      <w:r w:rsidR="00D53A4B">
        <w:t>breaking the</w:t>
      </w:r>
      <w:r w:rsidR="0002568D">
        <w:t xml:space="preserve"> diverse heterogenous group of patients into more homogenous groups </w:t>
      </w:r>
      <w:r w:rsidR="00F76B5F">
        <w:t xml:space="preserve">will result in more accurate predictions and a lower error because the </w:t>
      </w:r>
      <w:r w:rsidR="000B00E0">
        <w:t xml:space="preserve">patients in these </w:t>
      </w:r>
      <w:r w:rsidR="00F76B5F">
        <w:t xml:space="preserve">homogenous groups would have </w:t>
      </w:r>
      <w:r w:rsidR="00965A53">
        <w:t xml:space="preserve">more similar features and theoretically, </w:t>
      </w:r>
      <w:r w:rsidR="00FE5A7A">
        <w:t xml:space="preserve">the patients will have </w:t>
      </w:r>
      <w:r w:rsidR="00965A53">
        <w:t>more similar lifestyle patterns</w:t>
      </w:r>
      <w:r w:rsidR="001E0650">
        <w:t xml:space="preserve"> which should lead to a lower percent error</w:t>
      </w:r>
      <w:r w:rsidR="00965A53">
        <w:t xml:space="preserve"> </w:t>
      </w:r>
      <w:r w:rsidR="00695758">
        <w:t>(</w:t>
      </w:r>
      <w:r w:rsidR="005257CA">
        <w:t>Formula I</w:t>
      </w:r>
      <w:r w:rsidR="00695758">
        <w:t xml:space="preserve">) </w:t>
      </w:r>
      <w:r w:rsidR="00965A53">
        <w:t>[5]</w:t>
      </w:r>
      <w:r w:rsidR="00F76B5F">
        <w:t>.</w:t>
      </w:r>
    </w:p>
    <w:p w:rsidR="004F6CD7" w:rsidRDefault="004F6CD7" w:rsidP="004F6CD7">
      <w:pPr>
        <w:pStyle w:val="Text"/>
        <w:spacing w:after="120" w:line="228" w:lineRule="auto"/>
        <w:jc w:val="left"/>
      </w:pPr>
    </w:p>
    <w:p w:rsidR="005A7EBB" w:rsidRPr="005A7EBB" w:rsidRDefault="005257CA" w:rsidP="005A7EBB">
      <w:pPr>
        <w:pStyle w:val="Text"/>
        <w:spacing w:after="120" w:line="228" w:lineRule="auto"/>
        <w:ind w:firstLine="0"/>
        <w:jc w:val="left"/>
      </w:pPr>
      <w:r>
        <w:t>Formula I</w:t>
      </w:r>
      <w:r w:rsidR="005A7EBB" w:rsidRPr="005A7EBB">
        <w:t>:</w:t>
      </w:r>
    </w:p>
    <w:p w:rsidR="005A7EBB" w:rsidRDefault="005A7EBB" w:rsidP="005A7EBB">
      <w:pPr>
        <w:pStyle w:val="Text"/>
        <w:spacing w:after="120" w:line="228" w:lineRule="auto"/>
        <w:jc w:val="left"/>
      </w:pPr>
      <m:oMathPara>
        <m:oMath>
          <m:r>
            <w:rPr>
              <w:rFonts w:ascii="Cambria Math" w:hAnsi="Cambria Math"/>
            </w:rPr>
            <m:t>error %=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 of incorrectly classified points</m:t>
                  </m:r>
                </m:num>
                <m:den>
                  <m:r>
                    <w:rPr>
                      <w:rFonts w:ascii="Cambria Math" w:hAnsi="Cambria Math"/>
                    </w:rPr>
                    <m:t>total number of points</m:t>
                  </m:r>
                </m:den>
              </m:f>
            </m:e>
          </m:d>
          <m:r>
            <w:rPr>
              <w:rFonts w:ascii="Cambria Math" w:hAnsi="Cambria Math"/>
            </w:rPr>
            <m:t>×100</m:t>
          </m:r>
        </m:oMath>
      </m:oMathPara>
    </w:p>
    <w:p w:rsidR="00F059BE" w:rsidRDefault="00F059BE" w:rsidP="00D65FB0">
      <w:pPr>
        <w:pStyle w:val="Text"/>
        <w:spacing w:after="120" w:line="228" w:lineRule="auto"/>
        <w:ind w:firstLine="0"/>
        <w:jc w:val="left"/>
      </w:pPr>
    </w:p>
    <w:p w:rsidR="009E53B0" w:rsidRPr="009E53B0" w:rsidRDefault="009E53B0" w:rsidP="00D65FB0">
      <w:pPr>
        <w:pStyle w:val="Text"/>
        <w:spacing w:after="120" w:line="228" w:lineRule="auto"/>
        <w:ind w:firstLine="0"/>
        <w:jc w:val="left"/>
        <w:rPr>
          <w:b/>
        </w:rPr>
      </w:pPr>
      <w:r w:rsidRPr="009E53B0">
        <w:rPr>
          <w:b/>
        </w:rPr>
        <w:t>Methods:</w:t>
      </w:r>
    </w:p>
    <w:p w:rsidR="00EF4430" w:rsidRDefault="001E0650" w:rsidP="00DE279D">
      <w:pPr>
        <w:pStyle w:val="Text"/>
        <w:spacing w:after="120" w:line="228" w:lineRule="auto"/>
        <w:jc w:val="left"/>
      </w:pPr>
      <w:r>
        <w:t>To do this,</w:t>
      </w:r>
      <w:r w:rsidR="007B612D">
        <w:t xml:space="preserve"> the </w:t>
      </w:r>
      <w:r w:rsidR="007B612D" w:rsidRPr="007B612D">
        <w:rPr>
          <w:i/>
        </w:rPr>
        <w:t>Diabetes 130-US hospitals for years 1999-2008 Data Set</w:t>
      </w:r>
      <w:r w:rsidR="0016151E">
        <w:t xml:space="preserve"> </w:t>
      </w:r>
      <w:r w:rsidR="007B612D">
        <w:t xml:space="preserve">in the UCI Machine Learning Repository to </w:t>
      </w:r>
      <w:r w:rsidR="0016151E">
        <w:t xml:space="preserve">build a </w:t>
      </w:r>
      <w:r w:rsidR="004A6366">
        <w:t>dataset that would</w:t>
      </w:r>
      <w:r w:rsidR="00BA4B2F">
        <w:t xml:space="preserve"> include race (nominal), gender (nominal), age (numeric), weight</w:t>
      </w:r>
      <w:r w:rsidR="00E01AC7">
        <w:t xml:space="preserve"> (numeric)</w:t>
      </w:r>
      <w:r w:rsidR="00BA4B2F">
        <w:t>, the number of emergency visits in the year preceding the encounter</w:t>
      </w:r>
      <w:r w:rsidR="00E01AC7">
        <w:t xml:space="preserve"> (numeric)</w:t>
      </w:r>
      <w:r w:rsidR="00BA4B2F">
        <w:t>, the number of inpatient visits in the year preceding the encounter</w:t>
      </w:r>
      <w:r w:rsidR="00E01AC7">
        <w:t xml:space="preserve"> (numeric)</w:t>
      </w:r>
      <w:r w:rsidR="00BA4B2F">
        <w:t>, and if diabetic medication was prescribed</w:t>
      </w:r>
      <w:r w:rsidR="00E01AC7">
        <w:t xml:space="preserve"> (n</w:t>
      </w:r>
      <w:r w:rsidR="00415FDD">
        <w:t>ominal).</w:t>
      </w:r>
      <w:r w:rsidR="008863F3">
        <w:t xml:space="preserve"> </w:t>
      </w:r>
    </w:p>
    <w:p w:rsidR="00A6265B" w:rsidRDefault="00D12A51" w:rsidP="00DE279D">
      <w:pPr>
        <w:pStyle w:val="Text"/>
        <w:spacing w:after="120" w:line="228" w:lineRule="auto"/>
        <w:jc w:val="left"/>
      </w:pPr>
      <w:r>
        <w:t>McCoy</w:t>
      </w:r>
      <w:r w:rsidR="00315240">
        <w:t xml:space="preserve"> et al. [6]</w:t>
      </w:r>
      <w:r w:rsidR="007E10E3">
        <w:t xml:space="preserve"> </w:t>
      </w:r>
      <w:r w:rsidR="00A6265B">
        <w:t xml:space="preserve">suggests that </w:t>
      </w:r>
      <w:r w:rsidR="00C27008">
        <w:t xml:space="preserve">race, gender, </w:t>
      </w:r>
      <w:r w:rsidR="007A1937">
        <w:t xml:space="preserve">and </w:t>
      </w:r>
      <w:r w:rsidR="00C27008">
        <w:t>age</w:t>
      </w:r>
      <w:r w:rsidR="00A6265B">
        <w:t xml:space="preserve"> often play a factor in a person’</w:t>
      </w:r>
      <w:r w:rsidR="008356D1">
        <w:t>s risk</w:t>
      </w:r>
      <w:r w:rsidR="00A6265B">
        <w:t xml:space="preserve"> for</w:t>
      </w:r>
      <w:r w:rsidR="007A1937">
        <w:t xml:space="preserve"> being diagnosed with</w:t>
      </w:r>
      <w:r w:rsidR="00A6265B">
        <w:t xml:space="preserve"> diabetes</w:t>
      </w:r>
      <w:r w:rsidR="007A1937">
        <w:t>.</w:t>
      </w:r>
      <w:r w:rsidR="00EF2F4E">
        <w:t xml:space="preserve"> </w:t>
      </w:r>
      <w:r w:rsidR="00770442">
        <w:t>Among the patient population,</w:t>
      </w:r>
      <w:r w:rsidR="00B85680">
        <w:t xml:space="preserve"> </w:t>
      </w:r>
      <w:r w:rsidR="009D526F">
        <w:t xml:space="preserve">African-Americans, </w:t>
      </w:r>
      <w:r w:rsidR="00EF2F4E">
        <w:t>Asian</w:t>
      </w:r>
      <w:r w:rsidR="00CF108C">
        <w:t xml:space="preserve">s, </w:t>
      </w:r>
      <w:r w:rsidR="00EF2F4E">
        <w:t>Hispanic</w:t>
      </w:r>
      <w:r w:rsidR="00CF108C">
        <w:t>s, females, people who were</w:t>
      </w:r>
      <w:r w:rsidR="00291A4C">
        <w:t xml:space="preserve"> less than 75 years old were more at risk for hospital readmission due to dysglycemia</w:t>
      </w:r>
      <w:r w:rsidR="0063468F">
        <w:t xml:space="preserve"> (either hypoglycemia or hyperglycemia)</w:t>
      </w:r>
      <w:r w:rsidR="00315240">
        <w:t xml:space="preserve"> </w:t>
      </w:r>
      <w:r w:rsidR="00C67571">
        <w:t>[</w:t>
      </w:r>
      <w:r w:rsidR="0086238E">
        <w:t>7</w:t>
      </w:r>
      <w:r w:rsidR="00C67571">
        <w:t>]</w:t>
      </w:r>
      <w:r w:rsidR="00291A4C">
        <w:t xml:space="preserve">. </w:t>
      </w:r>
      <w:r w:rsidR="00F94D9A">
        <w:t xml:space="preserve">Due to the significance of the patients’ race, gender, </w:t>
      </w:r>
      <w:r w:rsidR="00E45D62">
        <w:t xml:space="preserve">and age; </w:t>
      </w:r>
      <w:r w:rsidR="002E7360">
        <w:t xml:space="preserve">these four attributes will be incorporated into </w:t>
      </w:r>
      <w:r w:rsidR="001A2A1F">
        <w:t xml:space="preserve">the model. </w:t>
      </w:r>
    </w:p>
    <w:p w:rsidR="001A2A1F" w:rsidRPr="00F149E5" w:rsidRDefault="001A2A1F" w:rsidP="00DE279D">
      <w:pPr>
        <w:pStyle w:val="Text"/>
        <w:spacing w:after="120" w:line="228" w:lineRule="auto"/>
        <w:jc w:val="left"/>
      </w:pPr>
      <w:r w:rsidRPr="00F149E5">
        <w:t xml:space="preserve">In addition to the patients’ physical characteristics, the patients’ medical history must be taken into consideration as well. </w:t>
      </w:r>
      <w:r w:rsidR="00DC24D4" w:rsidRPr="00F149E5">
        <w:rPr>
          <w:spacing w:val="2"/>
          <w:shd w:val="clear" w:color="auto" w:fill="FCFCFC"/>
        </w:rPr>
        <w:t>While the overall 30-day readmission rate of hospitalized patients is 8.5–13.5 %, the 30-day readmission rate of diabetic patients is 14.4–22.7 %</w:t>
      </w:r>
      <w:r w:rsidR="001B4612" w:rsidRPr="00F149E5">
        <w:rPr>
          <w:spacing w:val="2"/>
          <w:shd w:val="clear" w:color="auto" w:fill="FCFCFC"/>
        </w:rPr>
        <w:t>. Estimates of readmission rates beyond 30 days after hospital discharge are even higher, with over 26 % of diabetic patients being readmitted within 3 months and 30 % within 1 year</w:t>
      </w:r>
      <w:r w:rsidR="00F149E5" w:rsidRPr="00F149E5">
        <w:rPr>
          <w:spacing w:val="2"/>
          <w:shd w:val="clear" w:color="auto" w:fill="FCFCFC"/>
        </w:rPr>
        <w:t xml:space="preserve"> [</w:t>
      </w:r>
      <w:r w:rsidR="002B0988">
        <w:rPr>
          <w:spacing w:val="2"/>
          <w:shd w:val="clear" w:color="auto" w:fill="FCFCFC"/>
        </w:rPr>
        <w:t>9</w:t>
      </w:r>
      <w:r w:rsidR="00F149E5" w:rsidRPr="00F149E5">
        <w:rPr>
          <w:spacing w:val="2"/>
          <w:shd w:val="clear" w:color="auto" w:fill="FCFCFC"/>
        </w:rPr>
        <w:t>]</w:t>
      </w:r>
      <w:r w:rsidR="001B4612" w:rsidRPr="00F149E5">
        <w:rPr>
          <w:spacing w:val="2"/>
          <w:shd w:val="clear" w:color="auto" w:fill="FCFCFC"/>
        </w:rPr>
        <w:t xml:space="preserve">. </w:t>
      </w:r>
      <w:r w:rsidR="00475D75">
        <w:rPr>
          <w:spacing w:val="2"/>
          <w:shd w:val="clear" w:color="auto" w:fill="FCFCFC"/>
        </w:rPr>
        <w:t xml:space="preserve">Because diabetes patients are </w:t>
      </w:r>
      <w:r w:rsidR="00BB2491">
        <w:rPr>
          <w:spacing w:val="2"/>
          <w:shd w:val="clear" w:color="auto" w:fill="FCFCFC"/>
        </w:rPr>
        <w:t xml:space="preserve">more likely to be readmitted, </w:t>
      </w:r>
      <w:r w:rsidR="00BB2491">
        <w:t>the number of emergency visits in the year preceding the encounter (numeric)</w:t>
      </w:r>
      <w:r w:rsidR="00F73725">
        <w:t xml:space="preserve"> and</w:t>
      </w:r>
      <w:r w:rsidR="00BB2491">
        <w:t xml:space="preserve"> the number of inpatient visits in the year preceding the encounter (numeric)</w:t>
      </w:r>
      <w:r w:rsidR="00F73725">
        <w:t xml:space="preserve"> co</w:t>
      </w:r>
      <w:r w:rsidR="007B3550">
        <w:t>uld help increase the accuracy of the model.</w:t>
      </w:r>
    </w:p>
    <w:p w:rsidR="00AC5B14" w:rsidRPr="00F149E5" w:rsidRDefault="00E218F4" w:rsidP="00DE279D">
      <w:pPr>
        <w:pStyle w:val="Text"/>
        <w:spacing w:after="120" w:line="228" w:lineRule="auto"/>
        <w:jc w:val="left"/>
      </w:pPr>
      <w:r w:rsidRPr="00F149E5">
        <w:t>By far, the most common reason why diabetes patients are readmitted into th</w:t>
      </w:r>
      <w:r w:rsidR="00FF657B" w:rsidRPr="00F149E5">
        <w:t>e hospital is due to dysglycemia [</w:t>
      </w:r>
      <w:r w:rsidR="0086238E" w:rsidRPr="00F149E5">
        <w:t>6</w:t>
      </w:r>
      <w:r w:rsidR="00FF657B" w:rsidRPr="00F149E5">
        <w:t>]</w:t>
      </w:r>
      <w:r w:rsidR="000F746B" w:rsidRPr="00F149E5">
        <w:t>.</w:t>
      </w:r>
      <w:r w:rsidR="00FF657B" w:rsidRPr="00F149E5">
        <w:t xml:space="preserve"> </w:t>
      </w:r>
      <w:r w:rsidR="00724B2A" w:rsidRPr="00F149E5">
        <w:t>Since many diabetes patients</w:t>
      </w:r>
      <w:r w:rsidR="000901FD" w:rsidRPr="00F149E5">
        <w:t>, especially patients diagnosed with type 2 diabetes,</w:t>
      </w:r>
      <w:r w:rsidR="00724B2A" w:rsidRPr="00F149E5">
        <w:t xml:space="preserve"> are prescribed</w:t>
      </w:r>
      <w:r w:rsidR="002A36F0" w:rsidRPr="00F149E5">
        <w:t xml:space="preserve"> diabetes</w:t>
      </w:r>
      <w:r w:rsidR="00724B2A" w:rsidRPr="00F149E5">
        <w:t xml:space="preserve"> medication</w:t>
      </w:r>
      <w:r w:rsidR="002A36F0" w:rsidRPr="00F149E5">
        <w:t xml:space="preserve"> and insulin therapy</w:t>
      </w:r>
      <w:r w:rsidR="00724B2A" w:rsidRPr="00F149E5">
        <w:t xml:space="preserve"> to help</w:t>
      </w:r>
      <w:r w:rsidR="002A36F0" w:rsidRPr="00F149E5">
        <w:t xml:space="preserve"> maintain targeted blood sugar levels</w:t>
      </w:r>
      <w:r w:rsidR="000901FD" w:rsidRPr="00F149E5">
        <w:t xml:space="preserve"> [</w:t>
      </w:r>
      <w:r w:rsidR="002B0988">
        <w:t>10</w:t>
      </w:r>
      <w:r w:rsidR="000901FD" w:rsidRPr="00F149E5">
        <w:t>]</w:t>
      </w:r>
      <w:r w:rsidR="00656EB6" w:rsidRPr="00F149E5">
        <w:t>,</w:t>
      </w:r>
      <w:r w:rsidR="00F029E7" w:rsidRPr="00F149E5">
        <w:t xml:space="preserve"> the patient’s medical history </w:t>
      </w:r>
      <w:r w:rsidR="00656EB6" w:rsidRPr="00F149E5">
        <w:t xml:space="preserve">could have a significant impact on the accuracy of the model; therefore, </w:t>
      </w:r>
      <w:r w:rsidR="00C34977" w:rsidRPr="00F149E5">
        <w:t>the model will take into consideration</w:t>
      </w:r>
      <w:r w:rsidR="007B50FD" w:rsidRPr="00F149E5">
        <w:t xml:space="preserve"> </w:t>
      </w:r>
      <w:r w:rsidR="00C34977" w:rsidRPr="00F149E5">
        <w:t>whether or not</w:t>
      </w:r>
      <w:r w:rsidR="007B50FD" w:rsidRPr="00F149E5">
        <w:t xml:space="preserve"> diabetic medication was prescribed (nominal).</w:t>
      </w:r>
      <w:r w:rsidR="000901FD" w:rsidRPr="00F149E5">
        <w:t xml:space="preserve"> </w:t>
      </w:r>
    </w:p>
    <w:p w:rsidR="00415FDD" w:rsidRDefault="00415FDD" w:rsidP="00DE279D">
      <w:pPr>
        <w:pStyle w:val="Text"/>
        <w:spacing w:after="120" w:line="228" w:lineRule="auto"/>
        <w:jc w:val="left"/>
      </w:pPr>
      <w:r>
        <w:t>Because the dataset</w:t>
      </w:r>
      <w:r w:rsidR="002E45C4">
        <w:t xml:space="preserve"> has some missing values,</w:t>
      </w:r>
      <w:r>
        <w:t xml:space="preserve"> data entries with missing values </w:t>
      </w:r>
      <w:r w:rsidR="002E45C4">
        <w:t xml:space="preserve">will be discarded </w:t>
      </w:r>
      <w:r>
        <w:t>to clean the data. Once t</w:t>
      </w:r>
      <w:r w:rsidR="002E45C4">
        <w:t>he data is cleaned,</w:t>
      </w:r>
      <w:r>
        <w:t xml:space="preserve"> the dataset</w:t>
      </w:r>
      <w:r w:rsidR="002E45C4">
        <w:t xml:space="preserve"> will be split</w:t>
      </w:r>
      <w:r>
        <w:t xml:space="preserve"> up into three portions: one portion will be used as a training set to train the machine learning model, one portion will be used as a validation set to validate the accuracy of the model, and the last portion of the dataset will be used to as a test set. The accuracy of the model will b</w:t>
      </w:r>
      <w:r w:rsidR="00695758">
        <w:t xml:space="preserve">e determined using the equation described in </w:t>
      </w:r>
      <w:r w:rsidR="005257CA">
        <w:t>Formula I</w:t>
      </w:r>
      <w:r w:rsidR="00695758">
        <w:t>.</w:t>
      </w:r>
    </w:p>
    <w:p w:rsidR="00257BC0" w:rsidRDefault="00815FFD" w:rsidP="008274FC">
      <w:pPr>
        <w:adjustRightInd w:val="0"/>
        <w:ind w:firstLine="202"/>
      </w:pPr>
      <w:r>
        <w:t>A</w:t>
      </w:r>
      <w:r w:rsidR="00415FDD">
        <w:t xml:space="preserve"> </w:t>
      </w:r>
      <w:r w:rsidR="004A6366">
        <w:t>clustering</w:t>
      </w:r>
      <w:r w:rsidR="0016151E">
        <w:t xml:space="preserve"> algorithm</w:t>
      </w:r>
      <w:r w:rsidR="00360F32">
        <w:t xml:space="preserve"> (K-Means)</w:t>
      </w:r>
      <w:r w:rsidR="0016151E">
        <w:t xml:space="preserve"> </w:t>
      </w:r>
      <w:r w:rsidR="00E84B35">
        <w:t>will be used to organize</w:t>
      </w:r>
      <w:r w:rsidR="00360F32">
        <w:t xml:space="preserve"> the</w:t>
      </w:r>
      <w:r w:rsidR="0008729E">
        <w:t xml:space="preserve"> dataset into</w:t>
      </w:r>
      <w:r w:rsidR="00360F32">
        <w:t xml:space="preserve"> </w:t>
      </w:r>
      <w:r w:rsidR="007D7881">
        <w:t xml:space="preserve">four </w:t>
      </w:r>
      <w:r w:rsidR="00360F32">
        <w:t xml:space="preserve">homogenous groups. </w:t>
      </w:r>
      <w:r w:rsidR="00513ACD">
        <w:t xml:space="preserve">The rationale behind separating the dataset into </w:t>
      </w:r>
      <w:r w:rsidR="004D6E95">
        <w:t xml:space="preserve">these </w:t>
      </w:r>
      <w:r w:rsidR="00513ACD">
        <w:t>homogenous groups</w:t>
      </w:r>
      <w:r w:rsidR="00BB6614">
        <w:t xml:space="preserve"> is</w:t>
      </w:r>
      <w:r w:rsidR="0070110E">
        <w:t xml:space="preserve"> that the patients’ chances of readmission is </w:t>
      </w:r>
      <w:r w:rsidR="0086721F">
        <w:t>affected by</w:t>
      </w:r>
      <w:r w:rsidR="00513ACD">
        <w:t xml:space="preserve"> their lifestyle choices</w:t>
      </w:r>
      <w:r w:rsidR="00C54E10">
        <w:t xml:space="preserve"> [8]</w:t>
      </w:r>
      <w:r w:rsidR="00BE0B00">
        <w:t>.</w:t>
      </w:r>
      <w:r w:rsidR="00E478DC">
        <w:t xml:space="preserve"> Since </w:t>
      </w:r>
      <w:r w:rsidR="00E478DC">
        <w:lastRenderedPageBreak/>
        <w:t>the dataset does not include</w:t>
      </w:r>
      <w:r w:rsidR="00244F32">
        <w:t xml:space="preserve"> any information about</w:t>
      </w:r>
      <w:r w:rsidR="00E478DC">
        <w:t xml:space="preserve"> the patients’</w:t>
      </w:r>
      <w:r w:rsidR="00244F32">
        <w:t xml:space="preserve"> daily activities, exercising </w:t>
      </w:r>
      <w:r w:rsidR="003A3B17">
        <w:t>habits, eating habits</w:t>
      </w:r>
      <w:r w:rsidR="000C04A3">
        <w:t>,</w:t>
      </w:r>
      <w:r w:rsidR="003A3B17">
        <w:t xml:space="preserve"> etc.</w:t>
      </w:r>
      <w:r w:rsidR="000C04A3">
        <w:t xml:space="preserve"> clustering will be used to group patients into </w:t>
      </w:r>
      <w:r w:rsidR="00C54E10">
        <w:t xml:space="preserve">these </w:t>
      </w:r>
      <w:r w:rsidR="000C04A3">
        <w:t>groups</w:t>
      </w:r>
      <w:r w:rsidR="00E478DC">
        <w:t>.</w:t>
      </w:r>
      <w:r w:rsidR="00C54E10">
        <w:t xml:space="preserve"> </w:t>
      </w:r>
    </w:p>
    <w:p w:rsidR="009B544C" w:rsidRDefault="0054170D" w:rsidP="00C53D97">
      <w:pPr>
        <w:adjustRightInd w:val="0"/>
        <w:spacing w:after="120"/>
        <w:rPr>
          <w:rFonts w:ascii="AdvOT3f82cb7c" w:hAnsi="AdvOT3f82cb7c" w:cs="AdvOT3f82cb7c"/>
          <w:color w:val="231F20"/>
          <w:sz w:val="19"/>
          <w:szCs w:val="19"/>
          <w:lang w:eastAsia="zh-CN"/>
        </w:rPr>
      </w:pPr>
      <w:r>
        <w:t>A</w:t>
      </w:r>
      <w:r w:rsidR="008274FC">
        <w:t>dditionally, a</w:t>
      </w:r>
      <w:r>
        <w:t xml:space="preserve">ccording </w:t>
      </w:r>
      <w:r w:rsidR="00F42620" w:rsidRPr="00F42620">
        <w:t xml:space="preserve">to </w:t>
      </w:r>
      <w:r w:rsidR="00F42620">
        <w:rPr>
          <w:color w:val="000000"/>
          <w:shd w:val="clear" w:color="auto" w:fill="FFFFFF"/>
        </w:rPr>
        <w:t>Hu, Gonsahn and Nerenz [11]</w:t>
      </w:r>
      <w:r w:rsidR="006C13E2">
        <w:t xml:space="preserve">, </w:t>
      </w:r>
      <w:r w:rsidR="00961ABA">
        <w:t xml:space="preserve">patients who </w:t>
      </w:r>
      <w:r w:rsidR="00CB5D16">
        <w:t xml:space="preserve">lived in high poverty </w:t>
      </w:r>
      <w:r w:rsidR="000C7C03">
        <w:t>(median household income of about $38,000)</w:t>
      </w:r>
      <w:r w:rsidR="00CD50C0">
        <w:t xml:space="preserve"> and low education (less than a high school diploma)</w:t>
      </w:r>
      <w:r w:rsidR="000C7C03">
        <w:t xml:space="preserve"> </w:t>
      </w:r>
      <w:r w:rsidR="003D4595">
        <w:t xml:space="preserve">neighborhoods </w:t>
      </w:r>
      <w:r w:rsidR="00CB5D16">
        <w:t>were</w:t>
      </w:r>
      <w:r w:rsidR="0088649B">
        <w:t xml:space="preserve"> 28% more likely to be readmitted </w:t>
      </w:r>
      <w:r w:rsidR="000C7C03">
        <w:t>than those who lived elsewhere.</w:t>
      </w:r>
      <w:r w:rsidR="00A17440">
        <w:t xml:space="preserve"> </w:t>
      </w:r>
      <w:r w:rsidR="000C7C03">
        <w:rPr>
          <w:color w:val="000000"/>
          <w:shd w:val="clear" w:color="auto" w:fill="FFFFFF"/>
        </w:rPr>
        <w:t>Hu, Gonsahn and Nerenz [11]</w:t>
      </w:r>
      <w:r w:rsidR="003D4595">
        <w:rPr>
          <w:color w:val="000000"/>
          <w:shd w:val="clear" w:color="auto" w:fill="FFFFFF"/>
        </w:rPr>
        <w:t xml:space="preserve"> also</w:t>
      </w:r>
      <w:r w:rsidR="000C7C03">
        <w:rPr>
          <w:color w:val="000000"/>
          <w:shd w:val="clear" w:color="auto" w:fill="FFFFFF"/>
        </w:rPr>
        <w:t xml:space="preserve"> discussed that </w:t>
      </w:r>
      <w:r w:rsidR="00C225A2">
        <w:rPr>
          <w:color w:val="000000"/>
          <w:shd w:val="clear" w:color="auto" w:fill="FFFFFF"/>
        </w:rPr>
        <w:t xml:space="preserve">the </w:t>
      </w:r>
      <w:r w:rsidR="00C30337">
        <w:rPr>
          <w:color w:val="000000"/>
          <w:shd w:val="clear" w:color="auto" w:fill="FFFFFF"/>
        </w:rPr>
        <w:t>patients’</w:t>
      </w:r>
      <w:r w:rsidR="00BF5FF4">
        <w:rPr>
          <w:color w:val="000000"/>
          <w:shd w:val="clear" w:color="auto" w:fill="FFFFFF"/>
        </w:rPr>
        <w:t xml:space="preserve"> lifestyle choices and</w:t>
      </w:r>
      <w:r w:rsidR="00C30337">
        <w:rPr>
          <w:color w:val="000000"/>
          <w:shd w:val="clear" w:color="auto" w:fill="FFFFFF"/>
        </w:rPr>
        <w:t xml:space="preserve"> living conditions</w:t>
      </w:r>
      <w:r w:rsidR="00D617BB">
        <w:rPr>
          <w:color w:val="000000"/>
          <w:shd w:val="clear" w:color="auto" w:fill="FFFFFF"/>
        </w:rPr>
        <w:t xml:space="preserve"> </w:t>
      </w:r>
      <w:r w:rsidR="00D617BB">
        <w:rPr>
          <w:rFonts w:ascii="AdvOT3f82cb7c" w:hAnsi="AdvOT3f82cb7c" w:cs="AdvOT3f82cb7c"/>
          <w:color w:val="231F20"/>
          <w:sz w:val="19"/>
          <w:szCs w:val="19"/>
          <w:lang w:eastAsia="zh-CN"/>
        </w:rPr>
        <w:t>m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ay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be</w:t>
      </w:r>
      <w:r w:rsidR="00D617BB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reflect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>ed in their</w:t>
      </w:r>
      <w:r w:rsidR="00C30337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income and education level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225A2">
        <w:rPr>
          <w:rFonts w:ascii="AdvOT3f82cb7c" w:hAnsi="AdvOT3f82cb7c" w:cs="AdvOT3f82cb7c"/>
          <w:color w:val="231F20"/>
          <w:sz w:val="19"/>
          <w:szCs w:val="19"/>
          <w:lang w:eastAsia="zh-CN"/>
        </w:rPr>
        <w:t>suggesting that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patients’ who live in</w:t>
      </w:r>
      <w:r w:rsidR="00C225A2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low-income, low-educated areas</w:t>
      </w:r>
      <w:r w:rsidR="00DE34D5">
        <w:rPr>
          <w:color w:val="000000"/>
          <w:shd w:val="clear" w:color="auto" w:fill="FFFFFF"/>
        </w:rPr>
        <w:t xml:space="preserve"> 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>would have less access to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public transportation</w:t>
      </w:r>
      <w:r w:rsidR="00D855B4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and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resources such as grocery stores</w:t>
      </w:r>
      <w:r w:rsidR="00DE34D5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</w:t>
      </w:r>
      <w:r w:rsidR="00C832D8">
        <w:rPr>
          <w:rFonts w:ascii="AdvOT3f82cb7c" w:hAnsi="AdvOT3f82cb7c" w:cs="AdvOT3f82cb7c"/>
          <w:color w:val="231F20"/>
          <w:sz w:val="19"/>
          <w:szCs w:val="19"/>
          <w:lang w:eastAsia="zh-CN"/>
        </w:rPr>
        <w:t>and pharmacies</w:t>
      </w:r>
      <w:r w:rsidR="00FF4458">
        <w:rPr>
          <w:rFonts w:ascii="AdvOT3f82cb7c" w:hAnsi="AdvOT3f82cb7c" w:cs="AdvOT3f82cb7c"/>
          <w:color w:val="231F20"/>
          <w:sz w:val="19"/>
          <w:szCs w:val="19"/>
          <w:lang w:eastAsia="zh-CN"/>
        </w:rPr>
        <w:t>.</w:t>
      </w:r>
      <w:r w:rsidR="008274FC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Therefore,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it makes sense to partition</w:t>
      </w:r>
      <w:r w:rsidR="00C81730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the dataset into four portions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because there are four socioeconomic classes</w:t>
      </w:r>
      <w:r w:rsidR="009B544C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(upper class, middle class, working class, lower class)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in the United States</w:t>
      </w:r>
      <w:r w:rsidR="0042183D">
        <w:rPr>
          <w:rFonts w:ascii="AdvOT3f82cb7c" w:hAnsi="AdvOT3f82cb7c" w:cs="AdvOT3f82cb7c"/>
          <w:color w:val="231F20"/>
          <w:sz w:val="19"/>
          <w:szCs w:val="19"/>
          <w:lang w:eastAsia="zh-CN"/>
        </w:rPr>
        <w:t xml:space="preserve"> [12]</w:t>
      </w:r>
      <w:r w:rsidR="00027F48">
        <w:rPr>
          <w:rFonts w:ascii="AdvOT3f82cb7c" w:hAnsi="AdvOT3f82cb7c" w:cs="AdvOT3f82cb7c"/>
          <w:color w:val="231F20"/>
          <w:sz w:val="19"/>
          <w:szCs w:val="19"/>
          <w:lang w:eastAsia="zh-CN"/>
        </w:rPr>
        <w:t>.</w:t>
      </w:r>
    </w:p>
    <w:p w:rsidR="005257CA" w:rsidRPr="009B544C" w:rsidRDefault="00360F32" w:rsidP="009B544C">
      <w:pPr>
        <w:adjustRightInd w:val="0"/>
        <w:ind w:firstLine="202"/>
        <w:rPr>
          <w:color w:val="000000"/>
          <w:shd w:val="clear" w:color="auto" w:fill="FFFFFF"/>
        </w:rPr>
      </w:pPr>
      <w:r>
        <w:t>Once the homogenous groups ha</w:t>
      </w:r>
      <w:r w:rsidR="00E84B35">
        <w:t>ve been determined, a</w:t>
      </w:r>
      <w:r w:rsidR="00794412">
        <w:t>rtificial</w:t>
      </w:r>
      <w:r w:rsidR="00E84B35">
        <w:t xml:space="preserve"> neural network</w:t>
      </w:r>
      <w:r w:rsidR="00794412">
        <w:t>s</w:t>
      </w:r>
      <w:r w:rsidR="00E84B35">
        <w:t xml:space="preserve"> wi</w:t>
      </w:r>
      <w:r w:rsidR="00794412">
        <w:t>ll be used to analyze</w:t>
      </w:r>
      <w:r w:rsidR="00E84B35">
        <w:t xml:space="preserve"> each homogenous group separately.</w:t>
      </w:r>
      <w:r w:rsidR="00794412">
        <w:t xml:space="preserve"> The</w:t>
      </w:r>
      <w:r>
        <w:t xml:space="preserve"> artificial neural network</w:t>
      </w:r>
      <w:r w:rsidR="00794412">
        <w:t>s</w:t>
      </w:r>
      <w:r w:rsidR="0016151E">
        <w:t xml:space="preserve"> would take in </w:t>
      </w:r>
      <w:r w:rsidR="00BA5810">
        <w:t xml:space="preserve">race, gender, age, </w:t>
      </w:r>
      <w:r w:rsidR="00370969">
        <w:t xml:space="preserve">the </w:t>
      </w:r>
      <w:r w:rsidR="008B3914">
        <w:t xml:space="preserve">number of emergency visits in the year preceding the encounter, </w:t>
      </w:r>
      <w:r w:rsidR="00370969">
        <w:t>the number of inpatient visits in the year preceding the encounter</w:t>
      </w:r>
      <w:r w:rsidR="00150ADF">
        <w:t>, and if diabetic medication was prescribed</w:t>
      </w:r>
      <w:r w:rsidR="009D23E5">
        <w:t xml:space="preserve"> as its input</w:t>
      </w:r>
      <w:r w:rsidR="00AC5EE2">
        <w:t>s (6</w:t>
      </w:r>
      <w:r w:rsidR="008D43BA">
        <w:t xml:space="preserve"> inputs)</w:t>
      </w:r>
      <w:r w:rsidR="00505FA3">
        <w:t xml:space="preserve"> in its input layer</w:t>
      </w:r>
      <w:r w:rsidR="00AC5EE2">
        <w:t>; and it will have three</w:t>
      </w:r>
      <w:r w:rsidR="00541E94">
        <w:t xml:space="preserve"> output</w:t>
      </w:r>
      <w:r w:rsidR="00505FA3">
        <w:t xml:space="preserve"> in its output layer,</w:t>
      </w:r>
      <w:r w:rsidR="00541E94">
        <w:t xml:space="preserve"> which is if the patient will be readmitted into</w:t>
      </w:r>
      <w:r w:rsidR="00545EF3">
        <w:t xml:space="preserve"> the hospital within 6 months,</w:t>
      </w:r>
      <w:r w:rsidR="00541E94">
        <w:t xml:space="preserve"> after 6 months</w:t>
      </w:r>
      <w:r w:rsidR="00545EF3">
        <w:t>,</w:t>
      </w:r>
      <w:r w:rsidR="00541E94">
        <w:t xml:space="preserve"> or not readmitted at all</w:t>
      </w:r>
      <w:r w:rsidR="00150ADF">
        <w:t>.</w:t>
      </w:r>
      <w:r w:rsidR="007D5E53">
        <w:t xml:space="preserve"> </w:t>
      </w:r>
    </w:p>
    <w:p w:rsidR="0031087D" w:rsidRDefault="0031087D" w:rsidP="0031087D">
      <w:pPr>
        <w:pStyle w:val="Text"/>
        <w:spacing w:after="120" w:line="228" w:lineRule="auto"/>
        <w:jc w:val="left"/>
      </w:pPr>
    </w:p>
    <w:p w:rsidR="005257CA" w:rsidRDefault="005257CA" w:rsidP="005257CA">
      <w:pPr>
        <w:pStyle w:val="Text"/>
        <w:spacing w:after="120" w:line="228" w:lineRule="auto"/>
        <w:ind w:firstLine="0"/>
        <w:jc w:val="left"/>
      </w:pPr>
      <w:r>
        <w:t>Diagram I:</w:t>
      </w:r>
    </w:p>
    <w:p w:rsidR="008354F7" w:rsidRDefault="00A80544" w:rsidP="006206C6">
      <w:pPr>
        <w:pStyle w:val="Text"/>
        <w:spacing w:after="120" w:line="228" w:lineRule="auto"/>
        <w:ind w:firstLine="0"/>
        <w:jc w:val="center"/>
      </w:pPr>
      <w:r>
        <w:rPr>
          <w:noProof/>
        </w:rPr>
        <w:drawing>
          <wp:inline distT="0" distB="0" distL="0" distR="0">
            <wp:extent cx="3101340" cy="21790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71" cy="21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08" w:rsidRDefault="007415EC" w:rsidP="006A707E">
      <w:pPr>
        <w:pStyle w:val="Text"/>
        <w:spacing w:after="120" w:line="228" w:lineRule="auto"/>
        <w:ind w:firstLine="0"/>
        <w:jc w:val="left"/>
      </w:pPr>
      <w:r>
        <w:t xml:space="preserve">The diagram above is a flow chart of the system. The heterogenous dataset is sorted into </w:t>
      </w:r>
      <w:r w:rsidR="006A707E">
        <w:t>k number of smaller homogenous</w:t>
      </w:r>
      <w:r w:rsidR="002E48B5">
        <w:t xml:space="preserve"> datasets;</w:t>
      </w:r>
      <w:r w:rsidR="00157C7E">
        <w:t xml:space="preserve"> from there,</w:t>
      </w:r>
      <w:r w:rsidR="00803AA0">
        <w:t xml:space="preserve"> for each homogenous dataset,</w:t>
      </w:r>
      <w:r w:rsidR="006A707E">
        <w:t xml:space="preserve"> </w:t>
      </w:r>
      <w:r w:rsidR="008D6B05">
        <w:t>a separate</w:t>
      </w:r>
      <w:r w:rsidR="00157C7E">
        <w:t xml:space="preserve"> </w:t>
      </w:r>
      <w:r w:rsidR="006A707E">
        <w:t xml:space="preserve">artificial neural </w:t>
      </w:r>
      <w:r w:rsidR="00157C7E">
        <w:t>network</w:t>
      </w:r>
      <w:r w:rsidR="006A707E">
        <w:t xml:space="preserve"> will </w:t>
      </w:r>
      <w:r w:rsidR="002E48B5">
        <w:t>be train</w:t>
      </w:r>
      <w:r w:rsidR="00157C7E">
        <w:t>ed</w:t>
      </w:r>
      <w:r w:rsidR="00803AA0">
        <w:t xml:space="preserve"> with the data in that</w:t>
      </w:r>
      <w:r w:rsidR="002E48B5">
        <w:t xml:space="preserve"> homogenized dataset. </w:t>
      </w:r>
      <w:r w:rsidR="00803AA0">
        <w:t xml:space="preserve">Therefore, </w:t>
      </w:r>
      <w:r w:rsidR="00623D33">
        <w:t>each artificial neural network will output a different answer. W</w:t>
      </w:r>
      <w:r w:rsidR="00803AA0">
        <w:t xml:space="preserve">hen classifying </w:t>
      </w:r>
      <w:r w:rsidR="00623D33">
        <w:t xml:space="preserve">data from the test set, a point will </w:t>
      </w:r>
      <w:r w:rsidR="00037808">
        <w:t xml:space="preserve">first </w:t>
      </w:r>
      <w:r w:rsidR="00623D33">
        <w:t>b</w:t>
      </w:r>
      <w:r w:rsidR="009E6AA7">
        <w:t xml:space="preserve">e categorized into a </w:t>
      </w:r>
      <w:r w:rsidR="00037808">
        <w:t>homogenous</w:t>
      </w:r>
      <w:r w:rsidR="00847EAA">
        <w:t xml:space="preserve"> group, and then the </w:t>
      </w:r>
      <w:r w:rsidR="00EB524E">
        <w:t xml:space="preserve">class label will be determined using the homogenous group’s respective artificial neural network. </w:t>
      </w:r>
    </w:p>
    <w:p w:rsidR="00AC5EE2" w:rsidRDefault="00AC5EE2" w:rsidP="006A707E">
      <w:pPr>
        <w:pStyle w:val="Text"/>
        <w:spacing w:after="120" w:line="228" w:lineRule="auto"/>
        <w:ind w:firstLine="0"/>
        <w:jc w:val="left"/>
        <w:rPr>
          <w:b/>
        </w:rPr>
      </w:pPr>
    </w:p>
    <w:p w:rsidR="00AC5EE2" w:rsidRDefault="00AC5EE2" w:rsidP="006A707E">
      <w:pPr>
        <w:pStyle w:val="Text"/>
        <w:spacing w:after="120" w:line="228" w:lineRule="auto"/>
        <w:ind w:firstLine="0"/>
        <w:jc w:val="left"/>
        <w:rPr>
          <w:b/>
        </w:rPr>
      </w:pPr>
    </w:p>
    <w:p w:rsidR="00A264C5" w:rsidRDefault="00A264C5" w:rsidP="006A707E">
      <w:pPr>
        <w:pStyle w:val="Text"/>
        <w:spacing w:after="120" w:line="228" w:lineRule="auto"/>
        <w:ind w:firstLine="0"/>
        <w:jc w:val="left"/>
        <w:rPr>
          <w:b/>
        </w:rPr>
      </w:pPr>
      <w:r>
        <w:rPr>
          <w:b/>
        </w:rPr>
        <w:t>Results:</w:t>
      </w:r>
    </w:p>
    <w:p w:rsidR="00A264C5" w:rsidRDefault="00A264C5" w:rsidP="006A707E">
      <w:pPr>
        <w:pStyle w:val="Text"/>
        <w:spacing w:after="120" w:line="228" w:lineRule="auto"/>
        <w:ind w:firstLine="0"/>
        <w:jc w:val="left"/>
      </w:pPr>
      <w:r>
        <w:tab/>
      </w:r>
      <w:r w:rsidR="006E41B9">
        <w:t>T</w:t>
      </w:r>
      <w:r w:rsidR="00D51173">
        <w:t xml:space="preserve">he </w:t>
      </w:r>
      <w:r w:rsidR="006E41B9">
        <w:t xml:space="preserve">original </w:t>
      </w:r>
      <w:r w:rsidR="00D51173">
        <w:t>dataset had 101,</w:t>
      </w:r>
      <w:r w:rsidR="006E41B9">
        <w:t xml:space="preserve">776 data points. After cleaning the data, the dataset was reduced to </w:t>
      </w:r>
      <w:r w:rsidR="00BD17F8">
        <w:t>99,493 data points.</w:t>
      </w:r>
      <w:r w:rsidR="000A7AF1">
        <w:t xml:space="preserve"> </w:t>
      </w:r>
      <w:r w:rsidR="006222A2">
        <w:t>The dataset is then divided into portions, a training set</w:t>
      </w:r>
      <w:r w:rsidR="00155292">
        <w:t xml:space="preserve"> consisting of 34,000 data points</w:t>
      </w:r>
      <w:r w:rsidR="006222A2">
        <w:t>, a validation set</w:t>
      </w:r>
      <w:r w:rsidR="00155292">
        <w:t xml:space="preserve"> consisting of 34,000 data points</w:t>
      </w:r>
      <w:r w:rsidR="006222A2">
        <w:t>, and a testing set</w:t>
      </w:r>
      <w:r w:rsidR="00155292">
        <w:t xml:space="preserve"> consisting of 33,764 data points</w:t>
      </w:r>
      <w:r w:rsidR="006222A2">
        <w:t>.</w:t>
      </w:r>
      <w:r w:rsidR="00430917">
        <w:t xml:space="preserve"> </w:t>
      </w:r>
      <w:r w:rsidR="00155292">
        <w:t>To train the model,</w:t>
      </w:r>
      <w:r w:rsidR="00430917">
        <w:t xml:space="preserve"> the K-means clustering algorithm was employed (K = 4)</w:t>
      </w:r>
      <w:r w:rsidR="008904DD">
        <w:t xml:space="preserve"> to partition the training set into four clusters</w:t>
      </w:r>
      <w:r w:rsidR="00430917">
        <w:t xml:space="preserve">. </w:t>
      </w:r>
      <w:r w:rsidR="006540CC">
        <w:t>The clusters Group1, Group2</w:t>
      </w:r>
      <w:r w:rsidR="006540CC">
        <w:t>,</w:t>
      </w:r>
      <w:r w:rsidR="006540CC" w:rsidRPr="006540CC">
        <w:t xml:space="preserve"> </w:t>
      </w:r>
      <w:r w:rsidR="006540CC">
        <w:t>Group3</w:t>
      </w:r>
      <w:r w:rsidR="008904DD">
        <w:t>, and</w:t>
      </w:r>
      <w:r w:rsidR="006540CC">
        <w:t xml:space="preserve"> Group4</w:t>
      </w:r>
      <w:r w:rsidR="006540CC">
        <w:t>,</w:t>
      </w:r>
      <w:r w:rsidR="006540CC">
        <w:t xml:space="preserve"> had </w:t>
      </w:r>
      <w:r w:rsidR="002617F2">
        <w:t xml:space="preserve">2,071 data points, 20,155 data points, 5,577 data points, and 6,197 data points respectively. </w:t>
      </w:r>
    </w:p>
    <w:p w:rsidR="000433FF" w:rsidRDefault="00E80B66" w:rsidP="00AC5EE2">
      <w:pPr>
        <w:pStyle w:val="Text"/>
        <w:spacing w:after="120" w:line="228" w:lineRule="auto"/>
        <w:ind w:firstLine="0"/>
        <w:jc w:val="left"/>
      </w:pPr>
      <w:r>
        <w:tab/>
      </w:r>
      <w:r w:rsidR="0046163C">
        <w:t xml:space="preserve">Once </w:t>
      </w:r>
      <w:r w:rsidR="008904DD">
        <w:t>the training set</w:t>
      </w:r>
      <w:r w:rsidR="0046163C">
        <w:t xml:space="preserve"> was partitioned into four clusters</w:t>
      </w:r>
      <w:r>
        <w:t>, four artificial neural networks</w:t>
      </w:r>
      <w:r w:rsidR="00E7759C">
        <w:t xml:space="preserve"> ANN</w:t>
      </w:r>
      <w:r w:rsidR="00E7759C">
        <w:rPr>
          <w:vertAlign w:val="subscript"/>
        </w:rPr>
        <w:t>1</w:t>
      </w:r>
      <w:r w:rsidR="00E7759C">
        <w:t>, ANN</w:t>
      </w:r>
      <w:r w:rsidR="00E7759C">
        <w:rPr>
          <w:vertAlign w:val="subscript"/>
        </w:rPr>
        <w:t>2</w:t>
      </w:r>
      <w:r w:rsidR="00E7759C">
        <w:t>, ANN</w:t>
      </w:r>
      <w:r w:rsidR="00E7759C">
        <w:rPr>
          <w:vertAlign w:val="subscript"/>
        </w:rPr>
        <w:t>3</w:t>
      </w:r>
      <w:r w:rsidR="00E7759C">
        <w:t>, ANN</w:t>
      </w:r>
      <w:r w:rsidR="00E7759C">
        <w:rPr>
          <w:vertAlign w:val="subscript"/>
        </w:rPr>
        <w:t>4</w:t>
      </w:r>
      <w:r>
        <w:t xml:space="preserve"> were</w:t>
      </w:r>
      <w:r w:rsidR="0046163C">
        <w:t xml:space="preserve"> trained </w:t>
      </w:r>
      <w:r w:rsidR="00B32049">
        <w:t xml:space="preserve">using data from Group1, Group2, </w:t>
      </w:r>
      <w:r w:rsidR="00080C49">
        <w:t xml:space="preserve">Group3, and Group4 respectively. </w:t>
      </w:r>
      <w:r w:rsidR="007D3EF6">
        <w:t>T</w:t>
      </w:r>
      <w:r w:rsidR="00D04952">
        <w:t>h</w:t>
      </w:r>
      <w:r w:rsidR="007D3EF6">
        <w:t>e</w:t>
      </w:r>
      <w:r w:rsidR="00D04952">
        <w:t xml:space="preserve"> </w:t>
      </w:r>
      <w:r w:rsidR="007D3EF6">
        <w:t>artificial neural network</w:t>
      </w:r>
      <w:r w:rsidR="00D04952">
        <w:t xml:space="preserve"> has </w:t>
      </w:r>
      <w:r w:rsidR="007D3EF6">
        <w:t xml:space="preserve">no hidden layers, only </w:t>
      </w:r>
      <w:r w:rsidR="00D04952">
        <w:t xml:space="preserve">an input layer </w:t>
      </w:r>
      <w:r w:rsidR="007D3EF6">
        <w:t xml:space="preserve">with 6 inputs </w:t>
      </w:r>
      <w:r w:rsidR="00D04952">
        <w:t>and an output layer</w:t>
      </w:r>
      <w:r w:rsidR="007D3EF6">
        <w:t xml:space="preserve"> with 3 outputs</w:t>
      </w:r>
      <w:r w:rsidR="00D04952">
        <w:t xml:space="preserve">. </w:t>
      </w:r>
      <w:r w:rsidR="009B07ED">
        <w:t xml:space="preserve">The </w:t>
      </w:r>
      <w:r w:rsidR="007D3EF6">
        <w:t>resulting confusion matrices displaying</w:t>
      </w:r>
      <w:r w:rsidR="003E514B">
        <w:t xml:space="preserve"> the accuracy of the four </w:t>
      </w:r>
      <w:r w:rsidR="003E514B">
        <w:t>artificial neural network</w:t>
      </w:r>
      <w:r w:rsidR="004A008D">
        <w:t>s</w:t>
      </w:r>
      <w:r w:rsidR="003E514B">
        <w:t xml:space="preserve"> </w:t>
      </w:r>
      <w:r w:rsidR="009B07ED">
        <w:t>is shown below in Figure 1-4:</w:t>
      </w:r>
    </w:p>
    <w:p w:rsidR="009B07ED" w:rsidRPr="00080C49" w:rsidRDefault="009B07ED" w:rsidP="000433FF">
      <w:pPr>
        <w:pStyle w:val="Text"/>
        <w:spacing w:line="240" w:lineRule="auto"/>
        <w:ind w:firstLine="0"/>
        <w:jc w:val="left"/>
        <w:rPr>
          <w:vertAlign w:val="subscript"/>
        </w:rPr>
      </w:pPr>
      <w:r>
        <w:t xml:space="preserve">Figure 1: </w:t>
      </w:r>
      <w:r w:rsidR="000D28FF">
        <w:t>confusion matrix represe</w:t>
      </w:r>
      <w:r w:rsidR="00080C49">
        <w:t>nting training accuracy for ANN</w:t>
      </w:r>
      <w:r w:rsidR="00080C49">
        <w:rPr>
          <w:vertAlign w:val="subscript"/>
        </w:rPr>
        <w:t>1</w:t>
      </w:r>
    </w:p>
    <w:p w:rsidR="002D45EC" w:rsidRDefault="009B07ED" w:rsidP="002D45EC">
      <w:pPr>
        <w:pStyle w:val="Text"/>
        <w:spacing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30861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4289" r="6045" b="5024"/>
                    <a:stretch/>
                  </pic:blipFill>
                  <pic:spPr bwMode="auto">
                    <a:xfrm>
                      <a:off x="0" y="0"/>
                      <a:ext cx="3089787" cy="317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63C">
        <w:t xml:space="preserve"> </w:t>
      </w:r>
    </w:p>
    <w:p w:rsidR="002D45EC" w:rsidRDefault="002D45EC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D76E83" w:rsidRDefault="00D76E83" w:rsidP="002D45EC">
      <w:pPr>
        <w:pStyle w:val="Text"/>
        <w:spacing w:line="228" w:lineRule="auto"/>
        <w:ind w:firstLine="0"/>
        <w:jc w:val="left"/>
      </w:pPr>
    </w:p>
    <w:p w:rsidR="00080C49" w:rsidRDefault="00080C49" w:rsidP="002D45EC">
      <w:pPr>
        <w:pStyle w:val="Text"/>
        <w:spacing w:line="228" w:lineRule="auto"/>
        <w:ind w:firstLine="0"/>
        <w:jc w:val="left"/>
      </w:pPr>
    </w:p>
    <w:p w:rsidR="00D44D34" w:rsidRPr="00080C49" w:rsidRDefault="00D44D34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lastRenderedPageBreak/>
        <w:t>Figure 2:</w:t>
      </w:r>
      <w:r w:rsidR="00080C49">
        <w:t xml:space="preserve"> </w:t>
      </w:r>
      <w:r w:rsidR="00080C49">
        <w:t>confusion matrix representing training accuracy for ANN</w:t>
      </w:r>
      <w:r w:rsidR="00080C49">
        <w:rPr>
          <w:vertAlign w:val="subscript"/>
        </w:rPr>
        <w:t>2</w:t>
      </w:r>
    </w:p>
    <w:p w:rsidR="002771CE" w:rsidRDefault="00D44D34" w:rsidP="002D45EC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94719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9" t="5105" r="6658" b="4412"/>
                    <a:stretch/>
                  </pic:blipFill>
                  <pic:spPr bwMode="auto">
                    <a:xfrm>
                      <a:off x="0" y="0"/>
                      <a:ext cx="3000438" cy="309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5C5" w:rsidRDefault="00BA65C5" w:rsidP="00080C49">
      <w:pPr>
        <w:pStyle w:val="Text"/>
        <w:spacing w:line="240" w:lineRule="auto"/>
        <w:ind w:firstLine="0"/>
        <w:jc w:val="left"/>
      </w:pPr>
    </w:p>
    <w:p w:rsidR="00E7316C" w:rsidRPr="00080C49" w:rsidRDefault="00E7316C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t>Figure 3:</w:t>
      </w:r>
      <w:r w:rsidR="00080C49">
        <w:t xml:space="preserve"> </w:t>
      </w:r>
      <w:r w:rsidR="00080C49">
        <w:t>confusion matrix representing training accuracy for ANN</w:t>
      </w:r>
      <w:r w:rsidR="00080C49">
        <w:rPr>
          <w:vertAlign w:val="subscript"/>
        </w:rPr>
        <w:t>3</w:t>
      </w:r>
    </w:p>
    <w:p w:rsidR="00E7316C" w:rsidRDefault="00442838" w:rsidP="006A707E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27350" cy="30519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5105" r="6659" b="4821"/>
                    <a:stretch/>
                  </pic:blipFill>
                  <pic:spPr bwMode="auto">
                    <a:xfrm>
                      <a:off x="0" y="0"/>
                      <a:ext cx="2930718" cy="30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1CE" w:rsidRDefault="002771CE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D76E83" w:rsidRDefault="00D76E83" w:rsidP="00442838">
      <w:pPr>
        <w:pStyle w:val="Text"/>
        <w:spacing w:line="228" w:lineRule="auto"/>
        <w:ind w:firstLine="0"/>
        <w:jc w:val="left"/>
      </w:pPr>
    </w:p>
    <w:p w:rsidR="00442838" w:rsidRPr="00080C49" w:rsidRDefault="00442838" w:rsidP="00080C49">
      <w:pPr>
        <w:pStyle w:val="Text"/>
        <w:spacing w:line="240" w:lineRule="auto"/>
        <w:ind w:firstLine="0"/>
        <w:jc w:val="left"/>
        <w:rPr>
          <w:vertAlign w:val="subscript"/>
        </w:rPr>
      </w:pPr>
      <w:r>
        <w:t>Figure 4:</w:t>
      </w:r>
      <w:r w:rsidR="00080C49">
        <w:t xml:space="preserve"> </w:t>
      </w:r>
      <w:r w:rsidR="00080C49">
        <w:t>confusion matrix representing training accuracy for ANN</w:t>
      </w:r>
      <w:r w:rsidR="00080C49">
        <w:rPr>
          <w:vertAlign w:val="subscript"/>
        </w:rPr>
        <w:t>4</w:t>
      </w:r>
    </w:p>
    <w:p w:rsidR="00442838" w:rsidRDefault="00442838" w:rsidP="006A707E">
      <w:pPr>
        <w:pStyle w:val="Text"/>
        <w:spacing w:after="120" w:line="228" w:lineRule="auto"/>
        <w:ind w:firstLine="0"/>
        <w:jc w:val="left"/>
      </w:pPr>
      <w:r>
        <w:rPr>
          <w:noProof/>
        </w:rPr>
        <w:drawing>
          <wp:inline distT="0" distB="0" distL="0" distR="0">
            <wp:extent cx="2946400" cy="306453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1" t="4902" r="6658" b="5025"/>
                    <a:stretch/>
                  </pic:blipFill>
                  <pic:spPr bwMode="auto">
                    <a:xfrm>
                      <a:off x="0" y="0"/>
                      <a:ext cx="2954166" cy="307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43F7" w:rsidRPr="001655AB" w:rsidRDefault="002771CE" w:rsidP="006A707E">
      <w:pPr>
        <w:pStyle w:val="Text"/>
        <w:spacing w:after="120" w:line="228" w:lineRule="auto"/>
        <w:ind w:firstLine="0"/>
        <w:jc w:val="left"/>
      </w:pPr>
      <w:r>
        <w:t xml:space="preserve">As stated, </w:t>
      </w:r>
      <w:r w:rsidR="002D45EC">
        <w:t xml:space="preserve">these confusion matrices represent the training accuracy </w:t>
      </w:r>
      <w:r w:rsidR="000D28FF">
        <w:t xml:space="preserve">of the four neural networks </w:t>
      </w:r>
      <w:r w:rsidR="002D45EC">
        <w:t xml:space="preserve">after the model has been trained on the training set. </w:t>
      </w:r>
      <w:r w:rsidR="00BA65C5">
        <w:t>According to the confusion matrix for ANN</w:t>
      </w:r>
      <w:r w:rsidR="00BA65C5">
        <w:rPr>
          <w:vertAlign w:val="subscript"/>
        </w:rPr>
        <w:t>1</w:t>
      </w:r>
      <w:r w:rsidR="00BA65C5">
        <w:t xml:space="preserve"> (Figure 1), the training accuracy is not too good as the neural network only classified </w:t>
      </w:r>
      <w:r w:rsidR="003E514B">
        <w:t>35</w:t>
      </w:r>
      <w:r w:rsidR="00297454">
        <w:t xml:space="preserve">.5% of the points correctly. </w:t>
      </w:r>
      <w:r w:rsidR="00297454">
        <w:t>ANN</w:t>
      </w:r>
      <w:r w:rsidR="00297454">
        <w:rPr>
          <w:vertAlign w:val="subscript"/>
        </w:rPr>
        <w:t>2</w:t>
      </w:r>
      <w:r w:rsidR="00297454">
        <w:t>, ANN</w:t>
      </w:r>
      <w:r w:rsidR="00297454">
        <w:rPr>
          <w:vertAlign w:val="subscript"/>
        </w:rPr>
        <w:t>3</w:t>
      </w:r>
      <w:r w:rsidR="00297454">
        <w:t xml:space="preserve">, </w:t>
      </w:r>
      <w:r w:rsidR="00297454">
        <w:t xml:space="preserve">and </w:t>
      </w:r>
      <w:r w:rsidR="00297454">
        <w:t>ANN</w:t>
      </w:r>
      <w:r w:rsidR="00297454">
        <w:rPr>
          <w:vertAlign w:val="subscript"/>
        </w:rPr>
        <w:t>4</w:t>
      </w:r>
      <w:r w:rsidR="00297454">
        <w:t xml:space="preserve"> </w:t>
      </w:r>
      <w:r w:rsidR="006C733A">
        <w:t xml:space="preserve">correctly classified </w:t>
      </w:r>
      <w:r w:rsidR="00B85E5D">
        <w:t>58%</w:t>
      </w:r>
      <w:r w:rsidR="003E514B">
        <w:t xml:space="preserve"> </w:t>
      </w:r>
      <w:r w:rsidR="006C733A">
        <w:t xml:space="preserve">of the data points on average. While the training accuracy for </w:t>
      </w:r>
      <w:r w:rsidR="006C733A">
        <w:t>ANN</w:t>
      </w:r>
      <w:r w:rsidR="006C733A">
        <w:rPr>
          <w:vertAlign w:val="subscript"/>
        </w:rPr>
        <w:t>2</w:t>
      </w:r>
      <w:r w:rsidR="006C733A">
        <w:t>, ANN</w:t>
      </w:r>
      <w:r w:rsidR="006C733A">
        <w:rPr>
          <w:vertAlign w:val="subscript"/>
        </w:rPr>
        <w:t>3</w:t>
      </w:r>
      <w:r w:rsidR="006C733A">
        <w:t>, and ANN</w:t>
      </w:r>
      <w:r w:rsidR="006C733A">
        <w:rPr>
          <w:vertAlign w:val="subscript"/>
        </w:rPr>
        <w:t>4</w:t>
      </w:r>
      <w:r w:rsidR="006C733A">
        <w:t xml:space="preserve"> </w:t>
      </w:r>
      <w:r w:rsidR="001655AB">
        <w:t xml:space="preserve">are still quite poor, it is indeed </w:t>
      </w:r>
      <w:r w:rsidR="003E514B">
        <w:t xml:space="preserve">much better </w:t>
      </w:r>
      <w:r w:rsidR="00297454">
        <w:t>than ANN</w:t>
      </w:r>
      <w:r w:rsidR="00297454">
        <w:rPr>
          <w:vertAlign w:val="subscript"/>
        </w:rPr>
        <w:t>1</w:t>
      </w:r>
      <w:r w:rsidR="001655AB">
        <w:t xml:space="preserve">. </w:t>
      </w:r>
    </w:p>
    <w:p w:rsidR="00442838" w:rsidRPr="00A264C5" w:rsidRDefault="00A243F7" w:rsidP="00B2540A">
      <w:pPr>
        <w:pStyle w:val="Text"/>
        <w:spacing w:after="120" w:line="228" w:lineRule="auto"/>
        <w:jc w:val="left"/>
      </w:pPr>
      <w:r>
        <w:t xml:space="preserve">It should be noted that the number of points assigned to a cluster varies greatly every time the K-means </w:t>
      </w:r>
      <w:r w:rsidR="00BA65C5">
        <w:t>clustering algorithm is ran</w:t>
      </w:r>
      <w:r>
        <w:t xml:space="preserve">; </w:t>
      </w:r>
      <w:r w:rsidR="00B2540A">
        <w:t>therefore, the training accuracy could also vary greatly between each trial.</w:t>
      </w:r>
      <w:bookmarkStart w:id="0" w:name="_GoBack"/>
      <w:bookmarkEnd w:id="0"/>
    </w:p>
    <w:p w:rsidR="00C2692F" w:rsidRDefault="00C2692F" w:rsidP="006206C6">
      <w:pPr>
        <w:pStyle w:val="Text"/>
        <w:spacing w:after="120" w:line="228" w:lineRule="auto"/>
        <w:ind w:firstLine="0"/>
        <w:jc w:val="center"/>
      </w:pPr>
      <w:r>
        <w:t>References</w:t>
      </w:r>
    </w:p>
    <w:p w:rsidR="000B0147" w:rsidRPr="000B0147" w:rsidRDefault="008354F7" w:rsidP="008354F7">
      <w:pPr>
        <w:numPr>
          <w:ilvl w:val="0"/>
          <w:numId w:val="19"/>
        </w:numPr>
        <w:rPr>
          <w:sz w:val="16"/>
          <w:szCs w:val="16"/>
        </w:rPr>
      </w:pPr>
      <w:r w:rsidRPr="008354F7">
        <w:rPr>
          <w:sz w:val="16"/>
          <w:szCs w:val="16"/>
        </w:rPr>
        <w:t xml:space="preserve">United States, Congress, “2016 Health Care Costs and Utilization Report.” </w:t>
      </w:r>
      <w:r w:rsidRPr="008354F7">
        <w:rPr>
          <w:i/>
          <w:sz w:val="16"/>
          <w:szCs w:val="16"/>
        </w:rPr>
        <w:t>2016 Health Care Costs and Utilization Report</w:t>
      </w:r>
      <w:r w:rsidRPr="008354F7">
        <w:rPr>
          <w:sz w:val="16"/>
          <w:szCs w:val="16"/>
        </w:rPr>
        <w:t>, 2016.</w:t>
      </w:r>
    </w:p>
    <w:p w:rsidR="00C2692F" w:rsidRDefault="008546F2" w:rsidP="008546F2">
      <w:pPr>
        <w:pStyle w:val="References"/>
        <w:numPr>
          <w:ilvl w:val="0"/>
          <w:numId w:val="19"/>
        </w:numPr>
      </w:pPr>
      <w:r w:rsidRPr="008546F2">
        <w:t xml:space="preserve">United States, Congress, Division of Diabetes Translation. “National Diabetes Statistics Report.” </w:t>
      </w:r>
      <w:r w:rsidRPr="00B35967">
        <w:rPr>
          <w:i/>
        </w:rPr>
        <w:t>National Diabetes Statistics Report</w:t>
      </w:r>
      <w:r w:rsidRPr="008546F2">
        <w:t>, 2017.</w:t>
      </w:r>
      <w:r w:rsidR="00C2692F">
        <w:t xml:space="preserve"> </w:t>
      </w:r>
    </w:p>
    <w:p w:rsidR="009F62C8" w:rsidRDefault="009F62C8" w:rsidP="004A1BBB">
      <w:pPr>
        <w:pStyle w:val="References"/>
        <w:numPr>
          <w:ilvl w:val="0"/>
          <w:numId w:val="19"/>
        </w:numPr>
        <w:jc w:val="left"/>
      </w:pPr>
      <w:r w:rsidRPr="009F62C8">
        <w:t xml:space="preserve">Beata Strack, Jonathan P. DeShazo, Chris Gennings, Juan L. Olmo, Sebastian Ventura, Krzysztof J. Cios, and John N. Clore, “Impact of HbA1c Measurement on Hospital Readmission Rates: Analysis of 70,000 Clinical Database Patient Records,” </w:t>
      </w:r>
      <w:r w:rsidRPr="004A1BBB">
        <w:rPr>
          <w:i/>
        </w:rPr>
        <w:t>BioMed Research International</w:t>
      </w:r>
      <w:r w:rsidRPr="009F62C8">
        <w:t>, vol. 2014, Article ID 781670, 11 pages, 2014.</w:t>
      </w:r>
    </w:p>
    <w:p w:rsidR="00900D9A" w:rsidRDefault="004A1BAB" w:rsidP="00900D9A">
      <w:pPr>
        <w:pStyle w:val="References"/>
        <w:numPr>
          <w:ilvl w:val="0"/>
          <w:numId w:val="19"/>
        </w:numPr>
        <w:jc w:val="left"/>
      </w:pPr>
      <w:r>
        <w:t>Mingle, Damian</w:t>
      </w:r>
      <w:r w:rsidR="00900D9A" w:rsidRPr="00900D9A">
        <w:t xml:space="preserve">. </w:t>
      </w:r>
      <w:r>
        <w:t>“</w:t>
      </w:r>
      <w:r w:rsidR="00900D9A" w:rsidRPr="00900D9A">
        <w:t>Predicting Diabetic Readmission Rates: Moving Beyond HbA1c</w:t>
      </w:r>
      <w:r>
        <w:t>”</w:t>
      </w:r>
      <w:r w:rsidR="00900D9A" w:rsidRPr="00900D9A">
        <w:t xml:space="preserve">. </w:t>
      </w:r>
      <w:r w:rsidR="00900D9A" w:rsidRPr="004A1BAB">
        <w:rPr>
          <w:i/>
        </w:rPr>
        <w:t>Current Trends in Biome</w:t>
      </w:r>
      <w:r w:rsidRPr="004A1BAB">
        <w:rPr>
          <w:i/>
        </w:rPr>
        <w:t>dical Engineering &amp; Biosciences</w:t>
      </w:r>
      <w:r>
        <w:t xml:space="preserve">, </w:t>
      </w:r>
      <w:r w:rsidRPr="00900D9A">
        <w:t>2017</w:t>
      </w:r>
      <w:r>
        <w:t>,</w:t>
      </w:r>
      <w:r w:rsidR="00900D9A" w:rsidRPr="00900D9A">
        <w:t xml:space="preserve"> 7. 10.19080/CTBEB.2017.07.555715.</w:t>
      </w:r>
    </w:p>
    <w:p w:rsidR="0079057F" w:rsidRDefault="0079057F" w:rsidP="00900D9A">
      <w:pPr>
        <w:pStyle w:val="References"/>
        <w:numPr>
          <w:ilvl w:val="0"/>
          <w:numId w:val="19"/>
        </w:numPr>
        <w:jc w:val="left"/>
      </w:pPr>
      <w:r w:rsidRPr="005D2268">
        <w:t xml:space="preserve">Miriam Seoane Santos, Pedro Henriques Abreu, Pedro J Garcia-Laencina, Adelia Simao, Armando Carvalho, </w:t>
      </w:r>
      <w:r>
        <w:t>“</w:t>
      </w:r>
      <w:r w:rsidRPr="00716A7F">
        <w:t>A new cluster-based oversampling method for improving survival prediction of hepatocellular carcinoma patients</w:t>
      </w:r>
      <w:r>
        <w:t>”</w:t>
      </w:r>
      <w:r w:rsidRPr="005D2268">
        <w:t xml:space="preserve">, </w:t>
      </w:r>
      <w:r w:rsidRPr="00716A7F">
        <w:rPr>
          <w:i/>
        </w:rPr>
        <w:t>Journal of biomedical informatics</w:t>
      </w:r>
      <w:r w:rsidRPr="005D2268">
        <w:t>, 58, 49-59, 2015</w:t>
      </w:r>
      <w:r>
        <w:t>.</w:t>
      </w:r>
    </w:p>
    <w:p w:rsidR="0086238E" w:rsidRPr="0086238E" w:rsidRDefault="0086238E" w:rsidP="0086238E">
      <w:pPr>
        <w:pStyle w:val="References"/>
        <w:numPr>
          <w:ilvl w:val="0"/>
          <w:numId w:val="19"/>
        </w:numPr>
        <w:jc w:val="left"/>
      </w:pPr>
      <w:r w:rsidRPr="005A4FEE">
        <w:rPr>
          <w:color w:val="000000"/>
          <w:shd w:val="clear" w:color="auto" w:fill="FFFFFF"/>
        </w:rPr>
        <w:t>McCoy, R., Lipska, K., Herrin, J., Jeffery, M., Krumholz, H. and Shah, N. (2017). Hospital Readmissions among Commercially Insured and Medicare Advantage Beneficiaries with Diabetes and the Impact of Severe Hypoglycemic and Hyperglycemic Events. </w:t>
      </w:r>
      <w:r w:rsidRPr="005A4FEE">
        <w:rPr>
          <w:i/>
          <w:iCs/>
          <w:color w:val="000000"/>
          <w:shd w:val="clear" w:color="auto" w:fill="FFFFFF"/>
        </w:rPr>
        <w:t>Journal of General Internal Medicine</w:t>
      </w:r>
      <w:r w:rsidRPr="005A4FEE">
        <w:rPr>
          <w:color w:val="000000"/>
          <w:shd w:val="clear" w:color="auto" w:fill="FFFFFF"/>
        </w:rPr>
        <w:t>, [online] 32(10), pp.1097-1105. Available at: https://link.springer.com/article/10.1007%2Fs11606-017-4095-x [Accessed 19 Nov. 2018].</w:t>
      </w:r>
    </w:p>
    <w:p w:rsidR="0086238E" w:rsidRPr="0086238E" w:rsidRDefault="0086238E" w:rsidP="00EF4430">
      <w:pPr>
        <w:pStyle w:val="References"/>
        <w:numPr>
          <w:ilvl w:val="0"/>
          <w:numId w:val="19"/>
        </w:numPr>
        <w:jc w:val="left"/>
      </w:pPr>
      <w:r w:rsidRPr="008A0050">
        <w:rPr>
          <w:color w:val="303030"/>
          <w:shd w:val="clear" w:color="auto" w:fill="FFFFFF"/>
        </w:rPr>
        <w:lastRenderedPageBreak/>
        <w:t>Kautzky-Willer, A., Harreiter, J., &amp; Pacini, G. (2016). Sex and Gender Differences in Risk, Pathophysiology and Complications of Type 2 Diabetes Mellitus. </w:t>
      </w:r>
      <w:r w:rsidRPr="008A0050">
        <w:rPr>
          <w:i/>
          <w:iCs/>
          <w:color w:val="303030"/>
          <w:shd w:val="clear" w:color="auto" w:fill="FFFFFF"/>
        </w:rPr>
        <w:t>Endocrine reviews</w:t>
      </w:r>
      <w:r w:rsidRPr="008A0050">
        <w:rPr>
          <w:color w:val="303030"/>
          <w:shd w:val="clear" w:color="auto" w:fill="FFFFFF"/>
        </w:rPr>
        <w:t>, </w:t>
      </w:r>
      <w:r w:rsidRPr="008A0050">
        <w:rPr>
          <w:i/>
          <w:iCs/>
          <w:color w:val="303030"/>
          <w:shd w:val="clear" w:color="auto" w:fill="FFFFFF"/>
        </w:rPr>
        <w:t>37</w:t>
      </w:r>
      <w:r w:rsidRPr="008A0050">
        <w:rPr>
          <w:color w:val="303030"/>
          <w:shd w:val="clear" w:color="auto" w:fill="FFFFFF"/>
        </w:rPr>
        <w:t>(3), 278-316.</w:t>
      </w:r>
    </w:p>
    <w:p w:rsidR="00E729FE" w:rsidRPr="00D920FB" w:rsidRDefault="000A35B3" w:rsidP="0086238E">
      <w:pPr>
        <w:pStyle w:val="References"/>
        <w:numPr>
          <w:ilvl w:val="0"/>
          <w:numId w:val="19"/>
        </w:numPr>
        <w:jc w:val="left"/>
      </w:pPr>
      <w:r w:rsidRPr="00484C56">
        <w:rPr>
          <w:color w:val="000000"/>
          <w:shd w:val="clear" w:color="auto" w:fill="FFFFFF"/>
        </w:rPr>
        <w:t>Mayo Clinic. (2018). </w:t>
      </w:r>
      <w:r w:rsidRPr="00484C56">
        <w:rPr>
          <w:i/>
          <w:iCs/>
          <w:color w:val="000000"/>
          <w:shd w:val="clear" w:color="auto" w:fill="FFFFFF"/>
        </w:rPr>
        <w:t>Diabetes - Symptoms and causes</w:t>
      </w:r>
      <w:r w:rsidRPr="00484C56">
        <w:rPr>
          <w:color w:val="000000"/>
          <w:shd w:val="clear" w:color="auto" w:fill="FFFFFF"/>
        </w:rPr>
        <w:t>. [online] Available at: https://www.mayoclinic.org/diseases-conditions/diabetes/symptoms-causes/syc-20371444 [Accessed 18 Nov. 2018].</w:t>
      </w:r>
    </w:p>
    <w:p w:rsidR="00D920FB" w:rsidRPr="00F94D9A" w:rsidRDefault="00D920FB" w:rsidP="0086238E">
      <w:pPr>
        <w:pStyle w:val="References"/>
        <w:numPr>
          <w:ilvl w:val="0"/>
          <w:numId w:val="19"/>
        </w:numPr>
        <w:jc w:val="left"/>
      </w:pPr>
      <w:r w:rsidRPr="00F94D9A">
        <w:rPr>
          <w:color w:val="000000"/>
          <w:shd w:val="clear" w:color="auto" w:fill="FFFFFF"/>
        </w:rPr>
        <w:t>Rubin, D. (2018). Correction to: Hospital Readmission of Patients with Diabetes. </w:t>
      </w:r>
      <w:r w:rsidRPr="00F94D9A">
        <w:rPr>
          <w:i/>
          <w:iCs/>
          <w:color w:val="000000"/>
          <w:shd w:val="clear" w:color="auto" w:fill="FFFFFF"/>
        </w:rPr>
        <w:t>Current Diabetes Reports</w:t>
      </w:r>
      <w:r w:rsidRPr="00F94D9A">
        <w:rPr>
          <w:color w:val="000000"/>
          <w:shd w:val="clear" w:color="auto" w:fill="FFFFFF"/>
        </w:rPr>
        <w:t>, [online] 15(4). Available at: https://link.springer.com/article/10.1007%2Fs11892-018-0989-1 [Accessed 19 Nov. 2018].</w:t>
      </w:r>
    </w:p>
    <w:p w:rsidR="002A36F0" w:rsidRPr="00691C7B" w:rsidRDefault="002A36F0" w:rsidP="00900D9A">
      <w:pPr>
        <w:pStyle w:val="References"/>
        <w:numPr>
          <w:ilvl w:val="0"/>
          <w:numId w:val="19"/>
        </w:numPr>
        <w:jc w:val="left"/>
      </w:pPr>
      <w:r w:rsidRPr="002A36F0">
        <w:rPr>
          <w:color w:val="000000"/>
          <w:shd w:val="clear" w:color="auto" w:fill="FFFFFF"/>
        </w:rPr>
        <w:t>Mayoclinic.org. (2018). </w:t>
      </w:r>
      <w:r w:rsidRPr="002A36F0">
        <w:rPr>
          <w:i/>
          <w:iCs/>
          <w:color w:val="000000"/>
          <w:shd w:val="clear" w:color="auto" w:fill="FFFFFF"/>
        </w:rPr>
        <w:t>Type 2 diabetes - Diagnosis and treatment - Mayo Clinic</w:t>
      </w:r>
      <w:r w:rsidRPr="002A36F0">
        <w:rPr>
          <w:color w:val="000000"/>
          <w:shd w:val="clear" w:color="auto" w:fill="FFFFFF"/>
        </w:rPr>
        <w:t>. [online] Available at: https://www.mayoclinic.org/diseases-conditions/type-2-diabetes/diagnosis-treatment/drc-20351199 [Accessed 19 Nov. 2018].</w:t>
      </w:r>
    </w:p>
    <w:p w:rsidR="00691C7B" w:rsidRPr="0042183D" w:rsidRDefault="00691C7B" w:rsidP="00900D9A">
      <w:pPr>
        <w:pStyle w:val="References"/>
        <w:numPr>
          <w:ilvl w:val="0"/>
          <w:numId w:val="19"/>
        </w:numPr>
        <w:jc w:val="left"/>
      </w:pPr>
      <w:r w:rsidRPr="00691C7B">
        <w:rPr>
          <w:color w:val="000000"/>
          <w:shd w:val="clear" w:color="auto" w:fill="FFFFFF"/>
        </w:rPr>
        <w:t>Hu, J., Gonsahn, M. and Nerenz, D. (2014). Socioeconomic Status And Readmissions: Evidence From An Urban Teaching Hospital. </w:t>
      </w:r>
      <w:r w:rsidRPr="00691C7B">
        <w:rPr>
          <w:i/>
          <w:iCs/>
          <w:color w:val="000000"/>
          <w:shd w:val="clear" w:color="auto" w:fill="FFFFFF"/>
        </w:rPr>
        <w:t>Health Affairs</w:t>
      </w:r>
      <w:r w:rsidRPr="00691C7B">
        <w:rPr>
          <w:color w:val="000000"/>
          <w:shd w:val="clear" w:color="auto" w:fill="FFFFFF"/>
        </w:rPr>
        <w:t>, [online] 33(5), pp.778-785. Available at: https://www.healthaffairs.org/doi/full/10.1377/hlthaff.2013.0816 [Accessed 19 Nov. 2018].</w:t>
      </w:r>
    </w:p>
    <w:p w:rsidR="0042183D" w:rsidRPr="0042183D" w:rsidRDefault="0042183D" w:rsidP="00900D9A">
      <w:pPr>
        <w:pStyle w:val="References"/>
        <w:numPr>
          <w:ilvl w:val="0"/>
          <w:numId w:val="19"/>
        </w:numPr>
        <w:jc w:val="left"/>
      </w:pPr>
      <w:r w:rsidRPr="0042183D">
        <w:rPr>
          <w:color w:val="000000"/>
          <w:shd w:val="clear" w:color="auto" w:fill="FFFFFF"/>
        </w:rPr>
        <w:t>Open.lib.umn.edu. (2018). </w:t>
      </w:r>
      <w:r w:rsidRPr="0042183D">
        <w:rPr>
          <w:i/>
          <w:iCs/>
          <w:color w:val="000000"/>
          <w:shd w:val="clear" w:color="auto" w:fill="FFFFFF"/>
        </w:rPr>
        <w:t>8.3 Social Class in the United States – Sociology: Understanding and Changing the Social World</w:t>
      </w:r>
      <w:r w:rsidRPr="0042183D">
        <w:rPr>
          <w:color w:val="000000"/>
          <w:shd w:val="clear" w:color="auto" w:fill="FFFFFF"/>
        </w:rPr>
        <w:t>. [online] Available at: https://open.lib.umn.edu/sociology/chapter/8-3-social-class-in-the-united-states/ [Accessed 19 Nov. 2018].</w:t>
      </w: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13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6BB" w:rsidRDefault="00D306BB">
      <w:r>
        <w:separator/>
      </w:r>
    </w:p>
  </w:endnote>
  <w:endnote w:type="continuationSeparator" w:id="0">
    <w:p w:rsidR="00D306BB" w:rsidRDefault="00D3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OT3f82cb7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6BB" w:rsidRDefault="00D306BB"/>
  </w:footnote>
  <w:footnote w:type="continuationSeparator" w:id="0">
    <w:p w:rsidR="00D306BB" w:rsidRDefault="00D306BB">
      <w:r>
        <w:continuationSeparator/>
      </w:r>
    </w:p>
  </w:footnote>
  <w:footnote w:id="1">
    <w:p w:rsidR="00C2692F" w:rsidRPr="00F4600A" w:rsidRDefault="00C2692F" w:rsidP="0077332A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A6"/>
    <w:rsid w:val="000126F8"/>
    <w:rsid w:val="00015F52"/>
    <w:rsid w:val="00020ACC"/>
    <w:rsid w:val="0002568D"/>
    <w:rsid w:val="00027F48"/>
    <w:rsid w:val="00034F9C"/>
    <w:rsid w:val="00037808"/>
    <w:rsid w:val="000433FF"/>
    <w:rsid w:val="00045911"/>
    <w:rsid w:val="0005615A"/>
    <w:rsid w:val="00080C49"/>
    <w:rsid w:val="00080D77"/>
    <w:rsid w:val="0008729E"/>
    <w:rsid w:val="000901FD"/>
    <w:rsid w:val="00096176"/>
    <w:rsid w:val="000A35B3"/>
    <w:rsid w:val="000A62C8"/>
    <w:rsid w:val="000A7AF1"/>
    <w:rsid w:val="000B00E0"/>
    <w:rsid w:val="000B0147"/>
    <w:rsid w:val="000C04A3"/>
    <w:rsid w:val="000C6868"/>
    <w:rsid w:val="000C7C03"/>
    <w:rsid w:val="000D28FF"/>
    <w:rsid w:val="000E2AE4"/>
    <w:rsid w:val="000F05FE"/>
    <w:rsid w:val="000F1D83"/>
    <w:rsid w:val="000F53DC"/>
    <w:rsid w:val="000F746B"/>
    <w:rsid w:val="0015028E"/>
    <w:rsid w:val="00150ADF"/>
    <w:rsid w:val="00155292"/>
    <w:rsid w:val="00157C7E"/>
    <w:rsid w:val="0016151E"/>
    <w:rsid w:val="001655AB"/>
    <w:rsid w:val="00171B1C"/>
    <w:rsid w:val="00175ED0"/>
    <w:rsid w:val="00180033"/>
    <w:rsid w:val="00180B40"/>
    <w:rsid w:val="001A098D"/>
    <w:rsid w:val="001A13E6"/>
    <w:rsid w:val="001A2A1F"/>
    <w:rsid w:val="001A3D26"/>
    <w:rsid w:val="001B2968"/>
    <w:rsid w:val="001B4612"/>
    <w:rsid w:val="001D2BE3"/>
    <w:rsid w:val="001E0650"/>
    <w:rsid w:val="001F1C41"/>
    <w:rsid w:val="00204B79"/>
    <w:rsid w:val="002103A8"/>
    <w:rsid w:val="00224DE3"/>
    <w:rsid w:val="00237056"/>
    <w:rsid w:val="00244F32"/>
    <w:rsid w:val="00255F42"/>
    <w:rsid w:val="00257BC0"/>
    <w:rsid w:val="002617F2"/>
    <w:rsid w:val="00263AC2"/>
    <w:rsid w:val="002665DD"/>
    <w:rsid w:val="002771CE"/>
    <w:rsid w:val="00282734"/>
    <w:rsid w:val="00291A4C"/>
    <w:rsid w:val="00297454"/>
    <w:rsid w:val="002A36F0"/>
    <w:rsid w:val="002B0988"/>
    <w:rsid w:val="002B0B76"/>
    <w:rsid w:val="002C0EAC"/>
    <w:rsid w:val="002D45EC"/>
    <w:rsid w:val="002E45C4"/>
    <w:rsid w:val="002E48B5"/>
    <w:rsid w:val="002E7360"/>
    <w:rsid w:val="002F76B5"/>
    <w:rsid w:val="00303C78"/>
    <w:rsid w:val="0031087D"/>
    <w:rsid w:val="00315240"/>
    <w:rsid w:val="00344782"/>
    <w:rsid w:val="00353340"/>
    <w:rsid w:val="00354A54"/>
    <w:rsid w:val="0036091D"/>
    <w:rsid w:val="00360F32"/>
    <w:rsid w:val="00361542"/>
    <w:rsid w:val="00370969"/>
    <w:rsid w:val="0037115C"/>
    <w:rsid w:val="003734F4"/>
    <w:rsid w:val="003A3B17"/>
    <w:rsid w:val="003D03EC"/>
    <w:rsid w:val="003D4595"/>
    <w:rsid w:val="003E514B"/>
    <w:rsid w:val="003F6307"/>
    <w:rsid w:val="004002FA"/>
    <w:rsid w:val="00415FDD"/>
    <w:rsid w:val="0042183D"/>
    <w:rsid w:val="00430917"/>
    <w:rsid w:val="004344F4"/>
    <w:rsid w:val="00436AE1"/>
    <w:rsid w:val="00442838"/>
    <w:rsid w:val="00447727"/>
    <w:rsid w:val="00447ED6"/>
    <w:rsid w:val="00450501"/>
    <w:rsid w:val="0046163C"/>
    <w:rsid w:val="00466CB3"/>
    <w:rsid w:val="004720BE"/>
    <w:rsid w:val="00475D75"/>
    <w:rsid w:val="004843AB"/>
    <w:rsid w:val="00484C56"/>
    <w:rsid w:val="00490447"/>
    <w:rsid w:val="00497263"/>
    <w:rsid w:val="004A008D"/>
    <w:rsid w:val="004A1BAB"/>
    <w:rsid w:val="004A1BBB"/>
    <w:rsid w:val="004A3CF7"/>
    <w:rsid w:val="004A586F"/>
    <w:rsid w:val="004A6366"/>
    <w:rsid w:val="004A6FED"/>
    <w:rsid w:val="004D0794"/>
    <w:rsid w:val="004D6E95"/>
    <w:rsid w:val="004E0D86"/>
    <w:rsid w:val="004F2440"/>
    <w:rsid w:val="004F3FD0"/>
    <w:rsid w:val="004F6CD7"/>
    <w:rsid w:val="0050202C"/>
    <w:rsid w:val="00505FA3"/>
    <w:rsid w:val="00513ACD"/>
    <w:rsid w:val="005177E3"/>
    <w:rsid w:val="00520808"/>
    <w:rsid w:val="005257CA"/>
    <w:rsid w:val="0054170D"/>
    <w:rsid w:val="00541E94"/>
    <w:rsid w:val="005420DD"/>
    <w:rsid w:val="00545EF3"/>
    <w:rsid w:val="005542D7"/>
    <w:rsid w:val="00563B40"/>
    <w:rsid w:val="00582DA3"/>
    <w:rsid w:val="005953A5"/>
    <w:rsid w:val="0059692A"/>
    <w:rsid w:val="005A0587"/>
    <w:rsid w:val="005A4FEE"/>
    <w:rsid w:val="005A7EBB"/>
    <w:rsid w:val="005D2268"/>
    <w:rsid w:val="005D69D8"/>
    <w:rsid w:val="005F4D88"/>
    <w:rsid w:val="00600465"/>
    <w:rsid w:val="00615860"/>
    <w:rsid w:val="006206C6"/>
    <w:rsid w:val="006222A2"/>
    <w:rsid w:val="00623D33"/>
    <w:rsid w:val="006274E1"/>
    <w:rsid w:val="0063468F"/>
    <w:rsid w:val="006440EF"/>
    <w:rsid w:val="006540CC"/>
    <w:rsid w:val="00656EB6"/>
    <w:rsid w:val="006710A5"/>
    <w:rsid w:val="00691C7B"/>
    <w:rsid w:val="00695758"/>
    <w:rsid w:val="006A59D5"/>
    <w:rsid w:val="006A707E"/>
    <w:rsid w:val="006A797C"/>
    <w:rsid w:val="006C13E2"/>
    <w:rsid w:val="006C733A"/>
    <w:rsid w:val="006E41B9"/>
    <w:rsid w:val="0070110E"/>
    <w:rsid w:val="00716A7F"/>
    <w:rsid w:val="00724B2A"/>
    <w:rsid w:val="007305EC"/>
    <w:rsid w:val="007308B1"/>
    <w:rsid w:val="007415EC"/>
    <w:rsid w:val="00755983"/>
    <w:rsid w:val="007622E0"/>
    <w:rsid w:val="00770442"/>
    <w:rsid w:val="0077332A"/>
    <w:rsid w:val="0079057F"/>
    <w:rsid w:val="00792755"/>
    <w:rsid w:val="00792BA6"/>
    <w:rsid w:val="00794412"/>
    <w:rsid w:val="007951EA"/>
    <w:rsid w:val="007A1937"/>
    <w:rsid w:val="007A5CEA"/>
    <w:rsid w:val="007A7CC8"/>
    <w:rsid w:val="007B3550"/>
    <w:rsid w:val="007B50FD"/>
    <w:rsid w:val="007B612D"/>
    <w:rsid w:val="007B79FA"/>
    <w:rsid w:val="007C67D3"/>
    <w:rsid w:val="007C713D"/>
    <w:rsid w:val="007D3EF6"/>
    <w:rsid w:val="007D5E53"/>
    <w:rsid w:val="007D7881"/>
    <w:rsid w:val="007E10E3"/>
    <w:rsid w:val="007E34A5"/>
    <w:rsid w:val="007F3DA7"/>
    <w:rsid w:val="007F61BC"/>
    <w:rsid w:val="00800F2E"/>
    <w:rsid w:val="00803AA0"/>
    <w:rsid w:val="008075BB"/>
    <w:rsid w:val="00815FFD"/>
    <w:rsid w:val="00823B04"/>
    <w:rsid w:val="008274FC"/>
    <w:rsid w:val="008354F7"/>
    <w:rsid w:val="008356D1"/>
    <w:rsid w:val="00847EAA"/>
    <w:rsid w:val="00851888"/>
    <w:rsid w:val="008546F2"/>
    <w:rsid w:val="00855BD4"/>
    <w:rsid w:val="0086238E"/>
    <w:rsid w:val="0086721F"/>
    <w:rsid w:val="0087706E"/>
    <w:rsid w:val="00883F4D"/>
    <w:rsid w:val="008863F3"/>
    <w:rsid w:val="0088649B"/>
    <w:rsid w:val="00886925"/>
    <w:rsid w:val="0088739F"/>
    <w:rsid w:val="008904DD"/>
    <w:rsid w:val="00890711"/>
    <w:rsid w:val="008A0050"/>
    <w:rsid w:val="008B3914"/>
    <w:rsid w:val="008D43BA"/>
    <w:rsid w:val="008D6B05"/>
    <w:rsid w:val="008E401F"/>
    <w:rsid w:val="008F08DE"/>
    <w:rsid w:val="00900D9A"/>
    <w:rsid w:val="009138AA"/>
    <w:rsid w:val="009160E5"/>
    <w:rsid w:val="00925914"/>
    <w:rsid w:val="00926E92"/>
    <w:rsid w:val="009401A1"/>
    <w:rsid w:val="00940229"/>
    <w:rsid w:val="00942941"/>
    <w:rsid w:val="00961ABA"/>
    <w:rsid w:val="0096273D"/>
    <w:rsid w:val="00965A53"/>
    <w:rsid w:val="00991A37"/>
    <w:rsid w:val="00991CCB"/>
    <w:rsid w:val="009B07ED"/>
    <w:rsid w:val="009B49A8"/>
    <w:rsid w:val="009B544C"/>
    <w:rsid w:val="009D197E"/>
    <w:rsid w:val="009D23E5"/>
    <w:rsid w:val="009D526F"/>
    <w:rsid w:val="009E53B0"/>
    <w:rsid w:val="009E6AA7"/>
    <w:rsid w:val="009F62C8"/>
    <w:rsid w:val="00A121A4"/>
    <w:rsid w:val="00A17440"/>
    <w:rsid w:val="00A243F7"/>
    <w:rsid w:val="00A264C5"/>
    <w:rsid w:val="00A320C0"/>
    <w:rsid w:val="00A47D23"/>
    <w:rsid w:val="00A50D52"/>
    <w:rsid w:val="00A54494"/>
    <w:rsid w:val="00A6265B"/>
    <w:rsid w:val="00A80544"/>
    <w:rsid w:val="00A873E9"/>
    <w:rsid w:val="00A95854"/>
    <w:rsid w:val="00AA29E5"/>
    <w:rsid w:val="00AA3EA6"/>
    <w:rsid w:val="00AC0773"/>
    <w:rsid w:val="00AC5B14"/>
    <w:rsid w:val="00AC5EE2"/>
    <w:rsid w:val="00AE637D"/>
    <w:rsid w:val="00B04707"/>
    <w:rsid w:val="00B12830"/>
    <w:rsid w:val="00B23A93"/>
    <w:rsid w:val="00B2540A"/>
    <w:rsid w:val="00B32049"/>
    <w:rsid w:val="00B35967"/>
    <w:rsid w:val="00B412E2"/>
    <w:rsid w:val="00B478AF"/>
    <w:rsid w:val="00B85680"/>
    <w:rsid w:val="00B85E5D"/>
    <w:rsid w:val="00B86881"/>
    <w:rsid w:val="00BA4B2F"/>
    <w:rsid w:val="00BA5810"/>
    <w:rsid w:val="00BA65C5"/>
    <w:rsid w:val="00BB2491"/>
    <w:rsid w:val="00BB6614"/>
    <w:rsid w:val="00BD17F8"/>
    <w:rsid w:val="00BE0383"/>
    <w:rsid w:val="00BE0B00"/>
    <w:rsid w:val="00BE326C"/>
    <w:rsid w:val="00BF2A06"/>
    <w:rsid w:val="00BF3B3A"/>
    <w:rsid w:val="00BF5FF4"/>
    <w:rsid w:val="00C06104"/>
    <w:rsid w:val="00C12774"/>
    <w:rsid w:val="00C127FD"/>
    <w:rsid w:val="00C225A2"/>
    <w:rsid w:val="00C2692F"/>
    <w:rsid w:val="00C27008"/>
    <w:rsid w:val="00C30337"/>
    <w:rsid w:val="00C325F8"/>
    <w:rsid w:val="00C34977"/>
    <w:rsid w:val="00C4116B"/>
    <w:rsid w:val="00C41832"/>
    <w:rsid w:val="00C53D97"/>
    <w:rsid w:val="00C54E10"/>
    <w:rsid w:val="00C674DD"/>
    <w:rsid w:val="00C67571"/>
    <w:rsid w:val="00C74BA7"/>
    <w:rsid w:val="00C81730"/>
    <w:rsid w:val="00C832D8"/>
    <w:rsid w:val="00C94CFC"/>
    <w:rsid w:val="00C95468"/>
    <w:rsid w:val="00CB5D16"/>
    <w:rsid w:val="00CC307A"/>
    <w:rsid w:val="00CD50C0"/>
    <w:rsid w:val="00CF01CA"/>
    <w:rsid w:val="00CF108C"/>
    <w:rsid w:val="00D01553"/>
    <w:rsid w:val="00D04952"/>
    <w:rsid w:val="00D06EE8"/>
    <w:rsid w:val="00D12A51"/>
    <w:rsid w:val="00D17E5D"/>
    <w:rsid w:val="00D27BE5"/>
    <w:rsid w:val="00D306BB"/>
    <w:rsid w:val="00D44D34"/>
    <w:rsid w:val="00D51173"/>
    <w:rsid w:val="00D53A4B"/>
    <w:rsid w:val="00D56713"/>
    <w:rsid w:val="00D617BB"/>
    <w:rsid w:val="00D65FB0"/>
    <w:rsid w:val="00D71B1F"/>
    <w:rsid w:val="00D74019"/>
    <w:rsid w:val="00D76E83"/>
    <w:rsid w:val="00D855B4"/>
    <w:rsid w:val="00D920FB"/>
    <w:rsid w:val="00DC24D4"/>
    <w:rsid w:val="00DC549E"/>
    <w:rsid w:val="00DD4AD8"/>
    <w:rsid w:val="00DE279D"/>
    <w:rsid w:val="00DE34D5"/>
    <w:rsid w:val="00E01AC7"/>
    <w:rsid w:val="00E03276"/>
    <w:rsid w:val="00E15C33"/>
    <w:rsid w:val="00E218F4"/>
    <w:rsid w:val="00E36041"/>
    <w:rsid w:val="00E40647"/>
    <w:rsid w:val="00E45D62"/>
    <w:rsid w:val="00E478DC"/>
    <w:rsid w:val="00E64CEB"/>
    <w:rsid w:val="00E729FE"/>
    <w:rsid w:val="00E7316C"/>
    <w:rsid w:val="00E7759C"/>
    <w:rsid w:val="00E80B66"/>
    <w:rsid w:val="00E84B35"/>
    <w:rsid w:val="00E95099"/>
    <w:rsid w:val="00EA1DB5"/>
    <w:rsid w:val="00EB34B0"/>
    <w:rsid w:val="00EB524E"/>
    <w:rsid w:val="00EF2F4E"/>
    <w:rsid w:val="00EF4430"/>
    <w:rsid w:val="00F029E7"/>
    <w:rsid w:val="00F059BE"/>
    <w:rsid w:val="00F149E5"/>
    <w:rsid w:val="00F21C4F"/>
    <w:rsid w:val="00F2354C"/>
    <w:rsid w:val="00F42620"/>
    <w:rsid w:val="00F43E26"/>
    <w:rsid w:val="00F4600A"/>
    <w:rsid w:val="00F50E42"/>
    <w:rsid w:val="00F5348C"/>
    <w:rsid w:val="00F5521D"/>
    <w:rsid w:val="00F5793F"/>
    <w:rsid w:val="00F73725"/>
    <w:rsid w:val="00F76B5F"/>
    <w:rsid w:val="00F80AF7"/>
    <w:rsid w:val="00F81163"/>
    <w:rsid w:val="00F84E0C"/>
    <w:rsid w:val="00F94D9A"/>
    <w:rsid w:val="00FA4E6C"/>
    <w:rsid w:val="00FA6643"/>
    <w:rsid w:val="00FB335A"/>
    <w:rsid w:val="00FE5A7A"/>
    <w:rsid w:val="00FF4458"/>
    <w:rsid w:val="00FF5BA5"/>
    <w:rsid w:val="00FF65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763AE5"/>
  <w15:chartTrackingRefBased/>
  <w15:docId w15:val="{C83C7D6C-7A99-4A68-8CE4-01FADD5F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FootnoteText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Heading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BodyText">
    <w:name w:val="Body Text"/>
    <w:basedOn w:val="Normal"/>
    <w:link w:val="BodyText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link w:val="BodyText"/>
    <w:rsid w:val="00B32A40"/>
    <w:rPr>
      <w:rFonts w:eastAsia="SimSun"/>
      <w:spacing w:val="-1"/>
    </w:rPr>
  </w:style>
  <w:style w:type="paragraph" w:customStyle="1" w:styleId="bulletlist">
    <w:name w:val="bullet list"/>
    <w:basedOn w:val="BodyText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styleId="PlaceholderText">
    <w:name w:val="Placeholder Text"/>
    <w:basedOn w:val="DefaultParagraphFont"/>
    <w:semiHidden/>
    <w:rsid w:val="007A7CC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B335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wei\Downloads\ieeeconf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95897-CAEA-4E28-9EAC-3566E988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</Template>
  <TotalTime>1026</TotalTime>
  <Pages>1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Qi Wei</dc:creator>
  <cp:keywords/>
  <cp:lastModifiedBy>mdo9</cp:lastModifiedBy>
  <cp:revision>23</cp:revision>
  <cp:lastPrinted>2012-01-31T04:17:00Z</cp:lastPrinted>
  <dcterms:created xsi:type="dcterms:W3CDTF">2018-09-19T08:09:00Z</dcterms:created>
  <dcterms:modified xsi:type="dcterms:W3CDTF">2018-11-20T04:59:00Z</dcterms:modified>
</cp:coreProperties>
</file>